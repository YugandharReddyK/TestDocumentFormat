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4" w:rsidP="00663F24" w:rsidRDefault="00B03283">
      <w:pPr>
        <w:jc w:val="center"/>
      </w:pPr>
      <w:r>
        <w:rPr>
          <w:noProof/>
        </w:rPr>
        <w:drawing>
          <wp:inline distT="0" distB="0" distL="0" distR="0" wp14:anchorId="6F9FCB0D" wp14:editId="603DAC9A">
            <wp:extent cx="4352925" cy="2076450"/>
            <wp:effectExtent l="76200" t="76200" r="142875" b="133350"/>
            <wp:docPr id="6" name="Picture 6" title="Customer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7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752" w:rsidP="00412720" w:rsidRDefault="007A2752"/>
    <w:p w:rsidR="007A2752" w:rsidP="00412720" w:rsidRDefault="007A2752"/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H w:val="none" w:color="auto" w:sz="0" w:space="0"/>
        </w:tblBorders>
        <w:shd w:val="clear" w:color="auto" w:fill="C00000"/>
        <w:tblLook w:val="04A0" w:firstRow="1" w:lastRow="0" w:firstColumn="1" w:lastColumn="0" w:noHBand="0" w:noVBand="1"/>
      </w:tblPr>
      <w:tblGrid>
        <w:gridCol w:w="4582"/>
        <w:gridCol w:w="898"/>
        <w:gridCol w:w="5307"/>
      </w:tblGrid>
      <w:tr w:rsidR="007A2752" w:rsidTr="004510EF">
        <w:trPr>
          <w:trHeight w:val="2663"/>
        </w:trPr>
        <w:tc>
          <w:tcPr>
            <w:tcW w:w="10787" w:type="dxa"/>
            <w:gridSpan w:val="3"/>
            <w:shd w:val="clear" w:color="auto" w:fill="C00000"/>
          </w:tcPr>
          <w:p w:rsidR="007A2752" w:rsidP="007A2752" w:rsidRDefault="007A27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End of Well Report</w:t>
            </w:r>
          </w:p>
          <w:p w:rsidR="007A2752" w:rsidP="007A2752" w:rsidRDefault="007A27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for</w:t>
            </w:r>
          </w:p>
          <w:p w:rsidR="007A2752" w:rsidP="007A2752" w:rsidRDefault="007A2752">
            <w:pPr>
              <w:jc w:val="center"/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PIONEER NATURAL RES. USA.</w:t>
            </w:r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  Rig: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Rig \* MERGEFORMAT ">
              <w:r w:rsidR="00AC2150">
                <w:rPr>
                  <w:noProof/>
                </w:rPr>
                <w:t>«SA:Rig»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  Well Name: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Name \* MERGEFORMAT ">
              <w:r w:rsidR="00AC2150">
                <w:rPr>
                  <w:noProof/>
                </w:rPr>
                <w:t>«SA:Name»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  Field Name: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FieldName \* MERGEFORMAT ">
              <w:r w:rsidR="00AC2150">
                <w:rPr>
                  <w:noProof/>
                </w:rPr>
                <w:t>«SA:FieldName»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 Country: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Country \* MERGEFORMAT ">
              <w:r w:rsidR="00AC2150">
                <w:rPr>
                  <w:noProof/>
                </w:rPr>
                <w:t>«SA:Country»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 Job Number: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JobNumber \* MERGEFORMAT ">
              <w:r w:rsidR="00AC2150">
                <w:rPr>
                  <w:noProof/>
                </w:rPr>
                <w:t>«SA:JobNumber»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API Number: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StandAlone:WELL~APINumber \* MERGEFORMAT ">
              <w:r w:rsidR="00AC2150">
                <w:rPr>
                  <w:noProof/>
                </w:rPr>
                <w:t>«SA:APINumber»</w:t>
              </w:r>
            </w:fldSimple>
          </w:p>
        </w:tc>
      </w:tr>
      <w:tr w:rsidR="007A2752" w:rsidTr="009F58AB">
        <w:trPr>
          <w:trHeight w:val="288"/>
        </w:trPr>
        <w:tc>
          <w:tcPr>
            <w:tcW w:w="4582" w:type="dxa"/>
            <w:shd w:val="clear" w:color="auto" w:fill="C00000"/>
          </w:tcPr>
          <w:p w:rsidRPr="00625C18" w:rsidR="007A2752" w:rsidP="007A2752" w:rsidRDefault="007A2752">
            <w:pPr>
              <w:jc w:val="both"/>
              <w:rPr>
                <w:b/>
              </w:rPr>
            </w:pPr>
            <w:r w:rsidRPr="00625C18">
              <w:rPr>
                <w:b/>
              </w:rPr>
              <w:t xml:space="preserve">                                                           Report Date:</w:t>
            </w:r>
          </w:p>
        </w:tc>
        <w:tc>
          <w:tcPr>
            <w:tcW w:w="898" w:type="dxa"/>
            <w:shd w:val="clear" w:color="auto" w:fill="C00000"/>
          </w:tcPr>
          <w:p w:rsidR="007A2752" w:rsidP="00412720" w:rsidRDefault="007A2752"/>
        </w:tc>
        <w:tc>
          <w:tcPr>
            <w:tcW w:w="5306" w:type="dxa"/>
            <w:shd w:val="clear" w:color="auto" w:fill="C00000"/>
          </w:tcPr>
          <w:p w:rsidR="007A2752" w:rsidP="00412720" w:rsidRDefault="0087793B">
            <w:fldSimple w:instr=" MERGEFIELD CurrentDate \* MERGEFORMAT ">
              <w:r w:rsidR="00AC2150">
                <w:rPr>
                  <w:noProof/>
                </w:rPr>
                <w:t>«CurrentDate»</w:t>
              </w:r>
            </w:fldSimple>
          </w:p>
        </w:tc>
      </w:tr>
    </w:tbl>
    <w:p w:rsidR="007A2752" w:rsidP="00412720" w:rsidRDefault="007A2752"/>
    <w:p w:rsidR="0016670C" w:rsidP="00412720" w:rsidRDefault="0016670C"/>
    <w:p w:rsidR="0016670C" w:rsidP="00412720" w:rsidRDefault="0016670C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9F58AB" w:rsidP="00412720" w:rsidRDefault="009F58AB"/>
    <w:p w:rsidR="007B6DF4" w:rsidP="00412720" w:rsidRDefault="007B6DF4"/>
    <w:p w:rsidR="00FB4F58" w:rsidP="00412720" w:rsidRDefault="00FB4F58"/>
    <w:p w:rsidR="0016670C" w:rsidP="00412720" w:rsidRDefault="0016670C"/>
    <w:p w:rsidR="00BB3E42" w:rsidP="00412720" w:rsidRDefault="00BB3E42"/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90"/>
      </w:tblGrid>
      <w:tr w:rsidR="00BB3E42" w:rsidTr="00BB3E42">
        <w:tc>
          <w:tcPr>
            <w:tcW w:w="10800" w:type="dxa"/>
            <w:shd w:val="clear" w:color="auto" w:fill="FF0000"/>
          </w:tcPr>
          <w:p w:rsidRPr="00313CA4" w:rsidR="00BB3E42" w:rsidP="00BB3E42" w:rsidRDefault="00BB3E42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r w:rsidRPr="00313CA4">
              <w:rPr>
                <w:rFonts w:cs="Arial" w:asciiTheme="minorHAnsi" w:hAnsiTheme="minorHAnsi"/>
                <w:b/>
                <w:bCs/>
                <w:color w:val="FFFFFF" w:themeColor="background1"/>
                <w:sz w:val="32"/>
                <w:szCs w:val="32"/>
              </w:rPr>
              <w:t>Table of Contents</w:t>
            </w:r>
          </w:p>
        </w:tc>
      </w:tr>
      <w:tr w:rsidR="00BB3E42" w:rsidTr="00261F91">
        <w:trPr>
          <w:trHeight w:val="7760"/>
        </w:trPr>
        <w:tc>
          <w:tcPr>
            <w:tcW w:w="10800" w:type="dxa"/>
          </w:tcPr>
          <w:p w:rsidR="00BB3E42" w:rsidP="00BB3E42" w:rsidRDefault="00BB3E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</w:t>
            </w:r>
          </w:p>
          <w:p w:rsidR="00BB3E42" w:rsidP="00BB3E42" w:rsidRDefault="00BB3E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313CA4" w:rsidR="00BB3E42" w:rsidP="00BB3E42" w:rsidRDefault="00BB3E4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13CA4">
              <w:rPr>
                <w:rFonts w:cs="Arial" w:asciiTheme="minorHAnsi" w:hAnsiTheme="minorHAnsi"/>
                <w:sz w:val="24"/>
                <w:szCs w:val="24"/>
              </w:rPr>
              <w:t>General Information</w:t>
            </w:r>
          </w:p>
          <w:p w:rsidRPr="00313CA4" w:rsidR="00BB3E42" w:rsidP="00BB3E42" w:rsidRDefault="00BB3E42">
            <w:pPr>
              <w:pStyle w:val="ListParagraph"/>
              <w:autoSpaceDE w:val="0"/>
              <w:autoSpaceDN w:val="0"/>
              <w:adjustRightInd w:val="0"/>
              <w:ind w:left="447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  <w:p w:rsidRPr="00313CA4" w:rsidR="00BB3E42" w:rsidP="00BB3E42" w:rsidRDefault="00BB3E4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13CA4">
              <w:rPr>
                <w:rFonts w:cs="Arial" w:asciiTheme="minorHAnsi" w:hAnsiTheme="minorHAnsi"/>
                <w:sz w:val="24"/>
                <w:szCs w:val="24"/>
              </w:rPr>
              <w:t>Well Plats</w:t>
            </w:r>
          </w:p>
          <w:p w:rsidRPr="00313CA4" w:rsidR="00BB3E42" w:rsidP="00BB3E42" w:rsidRDefault="00BB3E42">
            <w:pPr>
              <w:pStyle w:val="ListParagraph"/>
              <w:autoSpaceDE w:val="0"/>
              <w:autoSpaceDN w:val="0"/>
              <w:adjustRightInd w:val="0"/>
              <w:ind w:left="447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  <w:p w:rsidRPr="00313CA4" w:rsidR="009D0C2E" w:rsidP="009D0C2E" w:rsidRDefault="00BB3E4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13CA4">
              <w:rPr>
                <w:rFonts w:cs="Arial" w:asciiTheme="minorHAnsi" w:hAnsiTheme="minorHAnsi"/>
                <w:sz w:val="24"/>
                <w:szCs w:val="24"/>
              </w:rPr>
              <w:t>Survey Information</w:t>
            </w:r>
          </w:p>
          <w:p w:rsidRPr="00313CA4" w:rsidR="009D0C2E" w:rsidP="009D0C2E" w:rsidRDefault="009D0C2E">
            <w:pPr>
              <w:pStyle w:val="ListParagraph"/>
              <w:rPr>
                <w:rFonts w:cs="Arial" w:asciiTheme="minorHAnsi" w:hAnsiTheme="minorHAnsi"/>
                <w:sz w:val="24"/>
                <w:szCs w:val="24"/>
              </w:rPr>
            </w:pPr>
          </w:p>
          <w:p w:rsidRPr="00313CA4" w:rsidR="00BB3E42" w:rsidP="009D0C2E" w:rsidRDefault="00BB3E4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13CA4">
              <w:rPr>
                <w:rFonts w:cs="Arial" w:asciiTheme="minorHAnsi" w:hAnsiTheme="minorHAnsi"/>
                <w:sz w:val="24"/>
                <w:szCs w:val="24"/>
              </w:rPr>
              <w:t>QC Plots</w:t>
            </w:r>
          </w:p>
          <w:p w:rsidRPr="00313CA4" w:rsidR="00BB3E42" w:rsidP="00BB3E42" w:rsidRDefault="00BB3E42">
            <w:pPr>
              <w:pStyle w:val="ListParagraph"/>
              <w:autoSpaceDE w:val="0"/>
              <w:autoSpaceDN w:val="0"/>
              <w:adjustRightInd w:val="0"/>
              <w:ind w:left="447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  <w:p w:rsidR="00BB3E42" w:rsidP="00BB3E42" w:rsidRDefault="00BB3E42">
            <w:pPr>
              <w:jc w:val="both"/>
            </w:pPr>
            <w:r w:rsidRPr="00313CA4">
              <w:rPr>
                <w:rFonts w:cs="Arial" w:asciiTheme="minorHAnsi" w:hAnsiTheme="minorHAnsi"/>
                <w:sz w:val="24"/>
                <w:szCs w:val="24"/>
              </w:rPr>
              <w:t xml:space="preserve">                                                                          </w:t>
            </w:r>
            <w:r w:rsidR="00313CA4">
              <w:rPr>
                <w:rFonts w:cs="Arial" w:asciiTheme="minorHAnsi" w:hAnsiTheme="minorHAnsi"/>
                <w:sz w:val="24"/>
                <w:szCs w:val="24"/>
              </w:rPr>
              <w:t xml:space="preserve">  </w:t>
            </w:r>
            <w:r w:rsidRPr="00313CA4">
              <w:rPr>
                <w:rFonts w:cs="Arial" w:asciiTheme="minorHAnsi" w:hAnsiTheme="minorHAnsi"/>
                <w:sz w:val="24"/>
                <w:szCs w:val="24"/>
              </w:rPr>
              <w:t xml:space="preserve">5. </w:t>
            </w:r>
            <w:r w:rsidRPr="00313CA4" w:rsidR="009D0C2E">
              <w:rPr>
                <w:rFonts w:cs="Arial" w:asciiTheme="minorHAnsi" w:hAnsiTheme="minorHAnsi"/>
                <w:sz w:val="24"/>
                <w:szCs w:val="24"/>
              </w:rPr>
              <w:t xml:space="preserve">  </w:t>
            </w:r>
            <w:r w:rsidRPr="00313CA4">
              <w:rPr>
                <w:rFonts w:cs="Arial" w:asciiTheme="minorHAnsi" w:hAnsiTheme="minorHAnsi"/>
                <w:sz w:val="24"/>
                <w:szCs w:val="24"/>
              </w:rPr>
              <w:t>Definitive Surveys</w:t>
            </w:r>
          </w:p>
        </w:tc>
      </w:tr>
    </w:tbl>
    <w:p w:rsidR="00BB3E42" w:rsidP="00412720" w:rsidRDefault="00BB3E42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313CA4" w:rsidP="00412720" w:rsidRDefault="00313CA4"/>
    <w:p w:rsidR="007B6DF4" w:rsidP="00412720" w:rsidRDefault="007B6DF4"/>
    <w:p w:rsidR="007B6DF4" w:rsidP="00412720" w:rsidRDefault="007B6DF4"/>
    <w:p w:rsidR="007B6DF4" w:rsidP="00412720" w:rsidRDefault="007B6DF4"/>
    <w:p w:rsidR="007B6DF4" w:rsidP="00412720" w:rsidRDefault="007B6DF4"/>
    <w:p w:rsidR="00FB4F58" w:rsidP="00412720" w:rsidRDefault="00FB4F58"/>
    <w:p w:rsidR="00313CA4" w:rsidP="00412720" w:rsidRDefault="00313CA4"/>
    <w:p w:rsidR="00313CA4" w:rsidP="00412720" w:rsidRDefault="00313CA4"/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45"/>
        <w:gridCol w:w="4051"/>
        <w:gridCol w:w="629"/>
        <w:gridCol w:w="4765"/>
      </w:tblGrid>
      <w:tr w:rsidR="00313CA4" w:rsidTr="001F4626">
        <w:tc>
          <w:tcPr>
            <w:tcW w:w="10790" w:type="dxa"/>
            <w:gridSpan w:val="4"/>
            <w:tcBorders>
              <w:bottom w:val="single" w:color="auto" w:sz="4" w:space="0"/>
            </w:tcBorders>
            <w:shd w:val="clear" w:color="auto" w:fill="FF0000"/>
          </w:tcPr>
          <w:p w:rsidRPr="00313CA4" w:rsidR="00313CA4" w:rsidP="00313CA4" w:rsidRDefault="00313CA4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313CA4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t>General Information</w:t>
            </w:r>
          </w:p>
        </w:tc>
      </w:tr>
      <w:tr w:rsidR="00313CA4" w:rsidTr="001F4626">
        <w:tc>
          <w:tcPr>
            <w:tcW w:w="1345" w:type="dxa"/>
            <w:tcBorders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left w:val="nil"/>
              <w:bottom w:val="nil"/>
            </w:tcBorders>
          </w:tcPr>
          <w:p w:rsidR="00313CA4" w:rsidP="00412720" w:rsidRDefault="0087793B">
            <w:fldSimple w:instr=" MERGEFIELD StandAlone:WELL~Company \* MERGEFORMAT ">
              <w:r w:rsidR="00313CA4">
                <w:rPr>
                  <w:noProof/>
                </w:rPr>
                <w:t>«SA:Company»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Rig: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Rig \* MERGEFORMAT ">
              <w:r w:rsidR="00313CA4">
                <w:rPr>
                  <w:noProof/>
                </w:rPr>
                <w:t>«SA:Rig»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Well: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Name \* MERGEFORMAT ">
              <w:r w:rsidR="00DB69F9">
                <w:rPr>
                  <w:noProof/>
                </w:rPr>
                <w:t>«SA:Name»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Field: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FieldName \* MERGEFORMAT ">
              <w:r w:rsidR="00154F94">
                <w:rPr>
                  <w:noProof/>
                </w:rPr>
                <w:t>«SA:FieldName»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State: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State \* MERGEFORMAT ">
              <w:r w:rsidR="00154F94">
                <w:rPr>
                  <w:noProof/>
                </w:rPr>
                <w:t>«SA:State»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County: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Country: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Country \* MERGEFORMAT ">
              <w:r w:rsidR="00154F94">
                <w:rPr>
                  <w:noProof/>
                </w:rPr>
                <w:t>«SA:Country»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API Number: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APINumber \* MERGEFORMAT ">
              <w:r w:rsidR="00154F94">
                <w:rPr>
                  <w:noProof/>
                </w:rPr>
                <w:t>«SA:APINumber»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Sperry Job Number: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JobNumber \* MERGEFORMAT ">
              <w:r w:rsidR="00154F94">
                <w:rPr>
                  <w:noProof/>
                </w:rPr>
                <w:t>«SA:JobNumber»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Spud Date: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Survey Management Start Date: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Survey Management End Date: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Survey Management Start Depth: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TABLE_Run~StartDepth \* MERGEFORMAT ">
              <w:r w:rsidR="00154F94">
                <w:rPr>
                  <w:noProof/>
                </w:rPr>
                <w:t>«SA:StartDepth»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Survey Management End Depth: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TABLE_Run~EndDepth \* MERGEFORMAT ">
              <w:r w:rsidR="00154F94">
                <w:rPr>
                  <w:noProof/>
                </w:rPr>
                <w:t>«SA:EndDepth»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Well TD Date: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Coordinate System: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CoordinateSystem \* MERGEFORMAT ">
              <w:r w:rsidR="00154F94">
                <w:rPr>
                  <w:noProof/>
                </w:rPr>
                <w:t>«SA:CoordinateSystem»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X: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6C59CA">
            <w:r>
              <w:fldChar w:fldCharType="begin"/>
            </w:r>
            <w:r>
              <w:instrText xml:space="preserve"> MERGEFIELD StandAlone:WELL~Easting \* MERGEFORMAT </w:instrText>
            </w:r>
            <w:r>
              <w:fldChar w:fldCharType="separate"/>
            </w:r>
            <w:r w:rsidR="00A815E1">
              <w:rPr>
                <w:noProof/>
              </w:rPr>
              <w:t>«SA:Easting»</w:t>
            </w:r>
            <w:r>
              <w:rPr>
                <w:noProof/>
              </w:rPr>
              <w:fldChar w:fldCharType="end"/>
            </w:r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Y: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6C59CA">
            <w:r>
              <w:fldChar w:fldCharType="begin"/>
            </w:r>
            <w:r>
              <w:instrText xml:space="preserve"> MERGEFIELD StandAlone:WELL~Northing \* MERGEFORMAT </w:instrText>
            </w:r>
            <w:r>
              <w:fldChar w:fldCharType="separate"/>
            </w:r>
            <w:r w:rsidR="00A815E1">
              <w:rPr>
                <w:noProof/>
              </w:rPr>
              <w:t>«SA:Northing»</w:t>
            </w:r>
            <w:r>
              <w:rPr>
                <w:noProof/>
              </w:rPr>
              <w:fldChar w:fldCharType="end"/>
            </w:r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Well Head Coordinates N: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Well Head Coordinates W: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Water Depth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87793B">
            <w:fldSimple w:instr=" MERGEFIELD StandAlone:WELL~MeasuredDepth \* MERGEFORMAT ">
              <w:r w:rsidR="00D65DC1">
                <w:rPr>
                  <w:noProof/>
                </w:rPr>
                <w:t>«SA:MeasuredDepth»</w:t>
              </w:r>
            </w:fldSimple>
          </w:p>
        </w:tc>
      </w:tr>
      <w:tr w:rsidR="00313CA4" w:rsidTr="001F4626"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Directional Company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  <w:bottom w:val="nil"/>
            </w:tcBorders>
          </w:tcPr>
          <w:p w:rsidR="00313CA4" w:rsidP="00412720" w:rsidRDefault="00313CA4"/>
        </w:tc>
      </w:tr>
      <w:tr w:rsidR="00313CA4" w:rsidTr="001F4626">
        <w:tc>
          <w:tcPr>
            <w:tcW w:w="1345" w:type="dxa"/>
            <w:tcBorders>
              <w:top w:val="nil"/>
              <w:right w:val="nil"/>
            </w:tcBorders>
          </w:tcPr>
          <w:p w:rsidR="00313CA4" w:rsidP="00412720" w:rsidRDefault="00313CA4"/>
        </w:tc>
        <w:tc>
          <w:tcPr>
            <w:tcW w:w="4051" w:type="dxa"/>
            <w:tcBorders>
              <w:top w:val="nil"/>
              <w:left w:val="nil"/>
              <w:right w:val="nil"/>
            </w:tcBorders>
          </w:tcPr>
          <w:p w:rsidR="00313CA4" w:rsidP="00412720" w:rsidRDefault="00313CA4">
            <w:r>
              <w:rPr>
                <w:rFonts w:ascii="Arial" w:hAnsi="Arial" w:cs="Arial"/>
                <w:sz w:val="20"/>
                <w:szCs w:val="20"/>
              </w:rPr>
              <w:t>Survey Company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 w:rsidR="00313CA4" w:rsidP="00412720" w:rsidRDefault="00313CA4"/>
        </w:tc>
        <w:tc>
          <w:tcPr>
            <w:tcW w:w="4765" w:type="dxa"/>
            <w:tcBorders>
              <w:top w:val="nil"/>
              <w:left w:val="nil"/>
            </w:tcBorders>
          </w:tcPr>
          <w:p w:rsidR="00313CA4" w:rsidP="00412720" w:rsidRDefault="00313CA4"/>
        </w:tc>
      </w:tr>
    </w:tbl>
    <w:p w:rsidR="00313CA4" w:rsidP="00412720" w:rsidRDefault="00313CA4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7B6DF4" w:rsidP="00412720" w:rsidRDefault="007B6DF4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/>
    <w:p w:rsidR="00D65DC1" w:rsidP="00412720" w:rsidRDefault="00D65DC1">
      <w:pPr>
        <w:rPr>
          <w:noProof/>
        </w:rPr>
      </w:pPr>
    </w:p>
    <w:p w:rsidR="00B616A6" w:rsidP="00412720" w:rsidRDefault="00B616A6">
      <w:pPr>
        <w:rPr>
          <w:noProof/>
        </w:rPr>
      </w:pPr>
    </w:p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90"/>
      </w:tblGrid>
      <w:tr w:rsidR="00D65DC1" w:rsidTr="00CE3E19">
        <w:tc>
          <w:tcPr>
            <w:tcW w:w="10790" w:type="dxa"/>
            <w:shd w:val="clear" w:color="auto" w:fill="FF0000"/>
          </w:tcPr>
          <w:p w:rsidRPr="00D65DC1" w:rsidR="00D65DC1" w:rsidP="00D65DC1" w:rsidRDefault="00D65DC1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D65DC1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t>Plats</w:t>
            </w:r>
          </w:p>
        </w:tc>
      </w:tr>
    </w:tbl>
    <w:p w:rsidR="00D65DC1" w:rsidP="00D65DC1" w:rsidRDefault="00D65DC1">
      <w:pPr>
        <w:jc w:val="center"/>
      </w:pPr>
    </w:p>
    <w:p w:rsidR="00D65DC1" w:rsidP="00D65DC1" w:rsidRDefault="00D65DC1">
      <w:pPr>
        <w:jc w:val="center"/>
      </w:pPr>
      <w:r w:rsidRPr="00D65DC1">
        <w:rPr>
          <w:noProof/>
        </w:rPr>
        <w:drawing>
          <wp:inline distT="0" distB="0" distL="0" distR="0">
            <wp:extent cx="5615942" cy="2109216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97" cy="212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DC1">
        <w:rPr>
          <w:noProof/>
        </w:rPr>
        <w:drawing>
          <wp:inline distT="0" distB="0" distL="0" distR="0">
            <wp:extent cx="5615940" cy="2057179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72" cy="20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DC1">
        <w:rPr>
          <w:noProof/>
        </w:rPr>
        <w:drawing>
          <wp:inline distT="0" distB="0" distL="0" distR="0">
            <wp:extent cx="5615940" cy="164582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2" cy="166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C1" w:rsidP="00D65DC1" w:rsidRDefault="00D65DC1">
      <w:pPr>
        <w:jc w:val="center"/>
      </w:pPr>
      <w:r w:rsidRPr="00D65DC1">
        <w:rPr>
          <w:noProof/>
        </w:rPr>
        <w:drawing>
          <wp:inline distT="0" distB="0" distL="0" distR="0">
            <wp:extent cx="5615940" cy="131508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53" cy="13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B8" w:rsidP="00D65DC1" w:rsidRDefault="005B7DB8">
      <w:pPr>
        <w:jc w:val="center"/>
      </w:pPr>
    </w:p>
    <w:p w:rsidR="005B7DB8" w:rsidP="00D65DC1" w:rsidRDefault="005B7DB8">
      <w:pPr>
        <w:jc w:val="center"/>
      </w:pPr>
    </w:p>
    <w:p w:rsidR="005B7DB8" w:rsidP="00D65DC1" w:rsidRDefault="005B7DB8">
      <w:pPr>
        <w:jc w:val="center"/>
      </w:pPr>
    </w:p>
    <w:tbl>
      <w:tblPr>
        <w:tblStyle w:val="TableGrid"/>
        <w:tblW w:w="10817" w:type="dxa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99"/>
        <w:gridCol w:w="3519"/>
        <w:gridCol w:w="812"/>
        <w:gridCol w:w="4687"/>
      </w:tblGrid>
      <w:tr w:rsidR="005B7DB8" w:rsidTr="00FD73A1">
        <w:trPr>
          <w:trHeight w:val="489"/>
        </w:trPr>
        <w:tc>
          <w:tcPr>
            <w:tcW w:w="10817" w:type="dxa"/>
            <w:gridSpan w:val="4"/>
            <w:tcBorders>
              <w:bottom w:val="single" w:color="auto" w:sz="4" w:space="0"/>
            </w:tcBorders>
            <w:shd w:val="clear" w:color="auto" w:fill="FF0000"/>
          </w:tcPr>
          <w:p w:rsidRPr="005B7DB8" w:rsidR="005B7DB8" w:rsidP="005B7DB8" w:rsidRDefault="005B7DB8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7DB8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lastRenderedPageBreak/>
              <w:t>Survey Information</w:t>
            </w:r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Services Preformed:</w:t>
            </w: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left w:val="nil"/>
              <w:bottom w:val="nil"/>
            </w:tcBorders>
          </w:tcPr>
          <w:p w:rsidR="005B7DB8" w:rsidP="005B7DB8" w:rsidRDefault="0087793B">
            <w:fldSimple w:instr=" MERGEFIELD StandAlone:TABLE_CorrectedSurvey~AppliedService \* MERGEFORMAT ">
              <w:r w:rsidR="000D5260">
                <w:rPr>
                  <w:noProof/>
                </w:rPr>
                <w:t>«SA:AppliedService»</w:t>
              </w:r>
            </w:fldSimple>
          </w:p>
        </w:tc>
      </w:tr>
      <w:tr w:rsidR="000D5260" w:rsidTr="00FD73A1">
        <w:trPr>
          <w:trHeight w:val="344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Calculation Method: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5B7DB8"/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Magnetic Model: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MagneticModel \* MERGEFORMAT ">
              <w:r w:rsidR="000D5260">
                <w:rPr>
                  <w:noProof/>
                </w:rPr>
                <w:t>«SA:MagneticModel»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Date of Magnetic Model: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MagneticModelChangedFlag \* MERGEFORMAT ">
              <w:r w:rsidR="000D5260">
                <w:rPr>
                  <w:noProof/>
                </w:rPr>
                <w:t>«SA:MagneticModelChangedFlag»</w:t>
              </w:r>
            </w:fldSimple>
          </w:p>
        </w:tc>
      </w:tr>
      <w:tr w:rsidR="000D5260" w:rsidTr="00FD73A1">
        <w:trPr>
          <w:trHeight w:val="344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North Reference: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NorthReference \* MERGEFORMAT ">
              <w:r w:rsidR="000D5260">
                <w:rPr>
                  <w:noProof/>
                </w:rPr>
                <w:t>«SA:NorthReference»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Grid Convergence: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0D526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StandAlone:WELL~GridConvergence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«SA:GridConvergence»</w:t>
            </w:r>
            <w:r>
              <w:rPr>
                <w:noProof/>
              </w:rPr>
              <w:fldChar w:fldCharType="end"/>
            </w:r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Surface Magnetic Declination: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0D5260" w:rsidRDefault="0087793B">
            <w:fldSimple w:instr=" MERGEFIELD StandAlone:TABLE_Solution~MfmDeclination \* MERGEFORMAT ">
              <w:r w:rsidR="000D5260">
                <w:rPr>
                  <w:noProof/>
                </w:rPr>
                <w:t>«SA:MfmDeclination»</w:t>
              </w:r>
            </w:fldSimple>
          </w:p>
        </w:tc>
      </w:tr>
      <w:tr w:rsidR="000D5260" w:rsidTr="00FD73A1">
        <w:trPr>
          <w:trHeight w:val="344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Surface Total Correction: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MfmTotalCorrection \* MERGEFORMAT ">
              <w:r w:rsidR="000D5260">
                <w:rPr>
                  <w:noProof/>
                </w:rPr>
                <w:t>«SA:MfmTotalCorrection»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Surface Dip Angle: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0D5260" w:rsidRDefault="0087793B">
            <w:fldSimple w:instr=" MERGEFIELD StandAlone:TABLE_Solution~MfmMagneticDipAngle \* MERGEFORMAT ">
              <w:r w:rsidR="000D5260">
                <w:rPr>
                  <w:noProof/>
                </w:rPr>
                <w:t>«SA:MfmMagneticDipAngle»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Surface Field Strength: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MfmMagneticFieldStrength \* MERGEFORMAT ">
              <w:r w:rsidR="000D5260">
                <w:rPr>
                  <w:noProof/>
                </w:rPr>
                <w:t>«SA:MfmMagneticFieldStrength»</w:t>
              </w:r>
            </w:fldSimple>
          </w:p>
        </w:tc>
      </w:tr>
      <w:tr w:rsidR="000D5260" w:rsidTr="00FD73A1">
        <w:trPr>
          <w:trHeight w:val="344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Permanent Datum: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WELL~ProjectionReference \* MERGEFORMAT ">
              <w:r w:rsidR="00CF6F8C">
                <w:rPr>
                  <w:noProof/>
                </w:rPr>
                <w:t>«SA:ProjectionReference»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Survey Depth Reference: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Solution~MagneticReference \* MERGEFORMAT ">
              <w:r w:rsidR="000D5260">
                <w:rPr>
                  <w:noProof/>
                </w:rPr>
                <w:t>«SA:MagneticReference»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Rig Floor Height: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5B7DB8"/>
        </w:tc>
      </w:tr>
      <w:tr w:rsidR="000D5260" w:rsidTr="00FD73A1">
        <w:trPr>
          <w:trHeight w:val="344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Elevation of Depth Reference (RKB):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5B7DB8"/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Vertical Section Direction: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5B7DB8"/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Sag Corrected: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  <w:bottom w:val="nil"/>
            </w:tcBorders>
          </w:tcPr>
          <w:p w:rsidR="005B7DB8" w:rsidP="005B7DB8" w:rsidRDefault="0087793B">
            <w:fldSimple w:instr=" MERGEFIELD StandAlone:TABLE_CorrectedSurvey~SagInclination \* MERGEFORMAT ">
              <w:r w:rsidR="00CF6F8C">
                <w:rPr>
                  <w:noProof/>
                </w:rPr>
                <w:t>«SA:SagInclination»</w:t>
              </w:r>
            </w:fldSimple>
          </w:p>
        </w:tc>
      </w:tr>
      <w:tr w:rsidR="000D5260" w:rsidTr="00FD73A1">
        <w:trPr>
          <w:trHeight w:val="325"/>
        </w:trPr>
        <w:tc>
          <w:tcPr>
            <w:tcW w:w="1799" w:type="dxa"/>
            <w:tcBorders>
              <w:top w:val="nil"/>
              <w:right w:val="nil"/>
            </w:tcBorders>
          </w:tcPr>
          <w:p w:rsidR="005B7DB8" w:rsidP="005B7DB8" w:rsidRDefault="005B7DB8"/>
        </w:tc>
        <w:tc>
          <w:tcPr>
            <w:tcW w:w="3519" w:type="dxa"/>
            <w:tcBorders>
              <w:top w:val="nil"/>
              <w:left w:val="nil"/>
              <w:right w:val="nil"/>
            </w:tcBorders>
          </w:tcPr>
          <w:p w:rsidRPr="005948F7" w:rsidR="005B7DB8" w:rsidP="005948F7" w:rsidRDefault="005948F7">
            <w:pPr>
              <w:rPr>
                <w:rFonts w:asciiTheme="minorHAnsi" w:hAnsiTheme="minorHAnsi"/>
              </w:rPr>
            </w:pPr>
            <w:r w:rsidRPr="005948F7">
              <w:rPr>
                <w:rFonts w:cs="Arial" w:asciiTheme="minorHAnsi" w:hAnsiTheme="minorHAnsi"/>
              </w:rPr>
              <w:t>IFR Data:</w:t>
            </w: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</w:tcPr>
          <w:p w:rsidR="005B7DB8" w:rsidP="005B7DB8" w:rsidRDefault="005B7DB8"/>
        </w:tc>
        <w:tc>
          <w:tcPr>
            <w:tcW w:w="4687" w:type="dxa"/>
            <w:tcBorders>
              <w:top w:val="nil"/>
              <w:left w:val="nil"/>
            </w:tcBorders>
          </w:tcPr>
          <w:p w:rsidR="005B7DB8" w:rsidP="005B7DB8" w:rsidRDefault="005B7DB8"/>
        </w:tc>
      </w:tr>
    </w:tbl>
    <w:p w:rsidR="005B7DB8" w:rsidP="005B7DB8" w:rsidRDefault="005B7DB8"/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Caption w:val="TABLE_Solution"/>
      </w:tblPr>
      <w:tblGrid>
        <w:gridCol w:w="10790"/>
      </w:tblGrid>
      <w:tr w:rsidRPr="00FD73A1" w:rsidR="005948F7" w:rsidTr="000546CD">
        <w:tc>
          <w:tcPr>
            <w:tcW w:w="10800" w:type="dxa"/>
            <w:shd w:val="clear" w:color="auto" w:fill="FF0000"/>
          </w:tcPr>
          <w:p w:rsidRPr="00FD73A1" w:rsidR="005948F7" w:rsidP="000546CD" w:rsidRDefault="000546C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D73A1">
              <w:rPr>
                <w:rFonts w:cs="Arial" w:asciiTheme="minorHAnsi" w:hAnsiTheme="minorHAnsi"/>
                <w:b/>
                <w:bCs/>
                <w:color w:val="FFFFFF"/>
                <w:sz w:val="20"/>
                <w:szCs w:val="20"/>
              </w:rPr>
              <w:t>Crustal Field Corrected Geomagnetic Waypoint Values (IFR Inputs)</w:t>
            </w:r>
          </w:p>
        </w:tc>
      </w:tr>
    </w:tbl>
    <w:tbl>
      <w:tblPr>
        <w:tblStyle w:val="MediumList1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20" w:firstRow="1" w:lastRow="0" w:firstColumn="0" w:lastColumn="0" w:noHBand="0" w:noVBand="1"/>
        <w:tblCaption w:val="TABLE_Solution"/>
      </w:tblPr>
      <w:tblGrid>
        <w:gridCol w:w="1800"/>
        <w:gridCol w:w="1800"/>
        <w:gridCol w:w="1800"/>
        <w:gridCol w:w="1800"/>
        <w:gridCol w:w="1800"/>
        <w:gridCol w:w="1800"/>
      </w:tblGrid>
      <w:tr w:rsidRPr="00FD73A1" w:rsidR="005948F7" w:rsidTr="00054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Hole Section</w:t>
            </w:r>
          </w:p>
        </w:tc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Total Field (</w:t>
            </w:r>
            <w:proofErr w:type="spellStart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nT</w:t>
            </w:r>
            <w:proofErr w:type="spellEnd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Dip (</w:t>
            </w:r>
            <w:proofErr w:type="spellStart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deg</w:t>
            </w:r>
            <w:proofErr w:type="spellEnd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Declination (</w:t>
            </w:r>
            <w:proofErr w:type="spellStart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deg</w:t>
            </w:r>
            <w:proofErr w:type="spellEnd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Grid Conv. (</w:t>
            </w:r>
            <w:proofErr w:type="spellStart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deg</w:t>
            </w:r>
            <w:proofErr w:type="spellEnd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none" w:color="auto" w:sz="0" w:space="0"/>
              <w:bottom w:val="none" w:color="auto" w:sz="0" w:space="0"/>
            </w:tcBorders>
            <w:shd w:val="clear" w:color="auto" w:fill="FF0000"/>
          </w:tcPr>
          <w:p w:rsidRPr="00FD73A1" w:rsidR="005948F7" w:rsidP="005B7DB8" w:rsidRDefault="005948F7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Total Corr. (</w:t>
            </w:r>
            <w:proofErr w:type="spellStart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deg</w:t>
            </w:r>
            <w:proofErr w:type="spellEnd"/>
            <w:r w:rsidRPr="00FD73A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Pr="00730681" w:rsidR="005948F7" w:rsidTr="0005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IFRData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«IFRData»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IfrMagneticFieldStrength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«IfrMagneticFieldStrength»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IfrMagneticDipAngle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«IfrMagneticDipAngle»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IfrDeclination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«IfrDeclination»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IfrGridConvergence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«IfrGridConvergence»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Pr="00730681" w:rsidR="005948F7" w:rsidP="005B7DB8" w:rsidRDefault="005948F7">
            <w:pPr>
              <w:rPr>
                <w:rFonts w:asciiTheme="minorHAnsi" w:hAnsiTheme="minorHAnsi"/>
                <w:sz w:val="20"/>
                <w:szCs w:val="20"/>
              </w:rPr>
            </w:pPr>
            <w:r w:rsidRPr="00730681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730681">
              <w:rPr>
                <w:rFonts w:asciiTheme="minorHAnsi" w:hAnsiTheme="minorHAnsi"/>
                <w:sz w:val="20"/>
                <w:szCs w:val="20"/>
              </w:rPr>
              <w:instrText xml:space="preserve"> MERGEFIELD IfrTotalCorrection \* MERGEFORMAT </w:instrTex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30681">
              <w:rPr>
                <w:rFonts w:asciiTheme="minorHAnsi" w:hAnsiTheme="minorHAnsi"/>
                <w:noProof/>
                <w:sz w:val="20"/>
                <w:szCs w:val="20"/>
              </w:rPr>
              <w:t>«IfrTotalCorrection»</w:t>
            </w:r>
            <w:r w:rsidRPr="00730681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tc>
      </w:tr>
    </w:tbl>
    <w:p w:rsidR="005948F7" w:rsidP="005B7DB8" w:rsidRDefault="005948F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/>
    <w:p w:rsidR="002E2017" w:rsidP="005B7DB8" w:rsidRDefault="002E2017">
      <w:pPr>
        <w:rPr>
          <w:noProof/>
        </w:rPr>
      </w:pPr>
    </w:p>
    <w:p w:rsidR="00B616A6" w:rsidP="005B7DB8" w:rsidRDefault="00B616A6"/>
    <w:p w:rsidR="002E2017" w:rsidP="005B7DB8" w:rsidRDefault="002E2017"/>
    <w:tbl>
      <w:tblPr>
        <w:tblStyle w:val="TableGrid"/>
        <w:tblW w:w="0" w:type="auto"/>
        <w:jc w:val="center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90"/>
      </w:tblGrid>
      <w:tr w:rsidR="002E2017" w:rsidTr="002E2017">
        <w:trPr>
          <w:jc w:val="center"/>
        </w:trPr>
        <w:tc>
          <w:tcPr>
            <w:tcW w:w="10790" w:type="dxa"/>
            <w:shd w:val="clear" w:color="auto" w:fill="FF0000"/>
          </w:tcPr>
          <w:p w:rsidRPr="002E2017" w:rsidR="002E2017" w:rsidP="002E2017" w:rsidRDefault="002E201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2E2017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lastRenderedPageBreak/>
              <w:t>QC Plots</w:t>
            </w:r>
          </w:p>
        </w:tc>
      </w:tr>
    </w:tbl>
    <w:p w:rsidR="002E2017" w:rsidP="005B7DB8" w:rsidRDefault="002E2017"/>
    <w:p w:rsidRPr="00857721" w:rsidR="00857721" w:rsidP="00857721" w:rsidRDefault="00857721">
      <w:pPr>
        <w:jc w:val="center"/>
        <w:rPr>
          <w:b/>
          <w:sz w:val="44"/>
          <w:szCs w:val="44"/>
        </w:rPr>
      </w:pPr>
      <w:r w:rsidRPr="00857721">
        <w:rPr>
          <w:b/>
          <w:sz w:val="44"/>
          <w:szCs w:val="44"/>
        </w:rPr>
        <w:t>G Total</w:t>
      </w:r>
    </w:p>
    <w:p w:rsidR="000E4C37" w:rsidP="005B7DB8" w:rsidRDefault="000E4C37"/>
    <w:p w:rsidR="000E4C37" w:rsidP="005B7DB8" w:rsidRDefault="000E4C37"/>
    <w:p w:rsidR="00A82490" w:rsidP="005B7DB8" w:rsidRDefault="00A82490"/>
    <w:p w:rsidR="00A82490" w:rsidP="005B7DB8" w:rsidRDefault="00A82490">
      <w:r>
        <w:rPr>
          <w:noProof/>
        </w:rPr>
        <w:drawing>
          <wp:inline distT="0" distB="0" distL="0" distR="0">
            <wp:extent cx="6858000" cy="3994785"/>
            <wp:effectExtent l="0" t="0" r="0" b="5715"/>
            <wp:docPr id="29" name="Picture 29" title="CHART:G To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p w:rsidR="00A82490" w:rsidP="005B7DB8" w:rsidRDefault="00A82490"/>
    <w:tbl>
      <w:tblPr>
        <w:tblStyle w:val="TableGrid"/>
        <w:tblW w:w="0" w:type="auto"/>
        <w:jc w:val="center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90"/>
      </w:tblGrid>
      <w:tr w:rsidR="00A82490" w:rsidTr="00914E2E">
        <w:trPr>
          <w:jc w:val="center"/>
        </w:trPr>
        <w:tc>
          <w:tcPr>
            <w:tcW w:w="10790" w:type="dxa"/>
            <w:shd w:val="clear" w:color="auto" w:fill="FF0000"/>
          </w:tcPr>
          <w:p w:rsidRPr="002E2017" w:rsidR="00A82490" w:rsidP="00914E2E" w:rsidRDefault="00A82490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2E2017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lastRenderedPageBreak/>
              <w:t>QC Plots</w:t>
            </w:r>
          </w:p>
        </w:tc>
      </w:tr>
    </w:tbl>
    <w:p w:rsidR="00A82490" w:rsidP="005B7DB8" w:rsidRDefault="00A82490"/>
    <w:p w:rsidR="00A82490" w:rsidP="00A82490" w:rsidRDefault="00A8249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</w:t>
      </w:r>
      <w:r w:rsidRPr="00A82490">
        <w:rPr>
          <w:b/>
          <w:sz w:val="44"/>
          <w:szCs w:val="44"/>
        </w:rPr>
        <w:t xml:space="preserve"> Total</w:t>
      </w:r>
    </w:p>
    <w:p w:rsidR="00A82490" w:rsidP="00A82490" w:rsidRDefault="00A82490">
      <w:pPr>
        <w:jc w:val="center"/>
        <w:rPr>
          <w:b/>
          <w:sz w:val="44"/>
          <w:szCs w:val="44"/>
        </w:rPr>
      </w:pPr>
    </w:p>
    <w:p w:rsidR="00A82490" w:rsidP="00A82490" w:rsidRDefault="00A8249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8000" cy="3994785"/>
            <wp:effectExtent l="0" t="0" r="0" b="5715"/>
            <wp:docPr id="30" name="Picture 30" title="CHART:B To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90" w:rsidP="00A82490" w:rsidRDefault="00A82490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CF0985" w:rsidP="00A82490" w:rsidRDefault="00CF0985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31090D" w:rsidRDefault="0031090D"/>
    <w:p w:rsidR="0031090D" w:rsidP="0031090D" w:rsidRDefault="0031090D"/>
    <w:tbl>
      <w:tblPr>
        <w:tblStyle w:val="TableGrid"/>
        <w:tblW w:w="0" w:type="auto"/>
        <w:jc w:val="center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90"/>
      </w:tblGrid>
      <w:tr w:rsidR="0031090D" w:rsidTr="00914E2E">
        <w:trPr>
          <w:jc w:val="center"/>
        </w:trPr>
        <w:tc>
          <w:tcPr>
            <w:tcW w:w="10790" w:type="dxa"/>
            <w:shd w:val="clear" w:color="auto" w:fill="FF0000"/>
          </w:tcPr>
          <w:p w:rsidRPr="002E2017" w:rsidR="0031090D" w:rsidP="00914E2E" w:rsidRDefault="0031090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2E2017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t>QC Plots</w:t>
            </w:r>
          </w:p>
        </w:tc>
      </w:tr>
    </w:tbl>
    <w:p w:rsidR="0031090D" w:rsidP="0031090D" w:rsidRDefault="0031090D"/>
    <w:p w:rsidR="0031090D" w:rsidP="0031090D" w:rsidRDefault="003109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Dip</w:t>
      </w:r>
    </w:p>
    <w:p w:rsidR="0031090D" w:rsidP="0031090D" w:rsidRDefault="0031090D">
      <w:pPr>
        <w:jc w:val="center"/>
        <w:rPr>
          <w:b/>
          <w:sz w:val="44"/>
          <w:szCs w:val="44"/>
        </w:rPr>
      </w:pPr>
    </w:p>
    <w:p w:rsidR="0031090D" w:rsidP="0031090D" w:rsidRDefault="0031090D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8000" cy="3994785"/>
            <wp:effectExtent l="0" t="0" r="0" b="5715"/>
            <wp:docPr id="32" name="Picture 32" title="CHART:D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p w:rsidR="0031090D" w:rsidP="00A82490" w:rsidRDefault="0031090D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Borders>
          <w:left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Caption w:val="TABLE_CorrectedSurvey"/>
      </w:tblPr>
      <w:tblGrid>
        <w:gridCol w:w="10790"/>
      </w:tblGrid>
      <w:tr w:rsidR="0031090D" w:rsidTr="0055362C">
        <w:tc>
          <w:tcPr>
            <w:tcW w:w="10800" w:type="dxa"/>
            <w:shd w:val="clear" w:color="auto" w:fill="FF0000"/>
          </w:tcPr>
          <w:p w:rsidRPr="0055362C" w:rsidR="0031090D" w:rsidP="00A82490" w:rsidRDefault="0031090D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55362C">
              <w:rPr>
                <w:rFonts w:cs="Arial" w:asciiTheme="minorHAnsi" w:hAnsiTheme="minorHAnsi"/>
                <w:b/>
                <w:bCs/>
                <w:color w:val="FFFFFF"/>
                <w:sz w:val="32"/>
                <w:szCs w:val="32"/>
              </w:rPr>
              <w:t>Definitive Surveys</w:t>
            </w:r>
          </w:p>
        </w:tc>
      </w:tr>
    </w:tbl>
    <w:tbl>
      <w:tblPr>
        <w:tblStyle w:val="MediumList1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420" w:firstRow="1" w:lastRow="0" w:firstColumn="0" w:lastColumn="0" w:noHBand="0" w:noVBand="1"/>
        <w:tblCaption w:val="TABLE_CorrectedSurvey"/>
      </w:tblPr>
      <w:tblGrid>
        <w:gridCol w:w="2160"/>
        <w:gridCol w:w="2160"/>
        <w:gridCol w:w="2160"/>
        <w:gridCol w:w="2160"/>
        <w:gridCol w:w="2160"/>
      </w:tblGrid>
      <w:tr w:rsidR="0055362C" w:rsidTr="00FD7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  <w:tcBorders>
              <w:top w:val="none" w:color="auto" w:sz="0" w:space="0"/>
              <w:bottom w:val="none" w:color="auto" w:sz="0" w:space="0"/>
            </w:tcBorders>
          </w:tcPr>
          <w:p w:rsidRPr="0055362C" w:rsidR="0055362C" w:rsidP="00A82490" w:rsidRDefault="0055362C">
            <w:pPr>
              <w:jc w:val="center"/>
            </w:pPr>
            <w:r w:rsidRPr="0055362C">
              <w:t>Depth - FT</w:t>
            </w:r>
          </w:p>
        </w:tc>
        <w:tc>
          <w:tcPr>
            <w:tcW w:w="2160" w:type="dxa"/>
            <w:tcBorders>
              <w:top w:val="none" w:color="auto" w:sz="0" w:space="0"/>
              <w:bottom w:val="none" w:color="auto" w:sz="0" w:space="0"/>
            </w:tcBorders>
          </w:tcPr>
          <w:p w:rsidRPr="0055362C" w:rsidR="0055362C" w:rsidP="00A82490" w:rsidRDefault="0055362C">
            <w:pPr>
              <w:jc w:val="center"/>
            </w:pPr>
            <w:r w:rsidRPr="0055362C">
              <w:t xml:space="preserve">Inc - </w:t>
            </w:r>
            <w:proofErr w:type="spellStart"/>
            <w:r w:rsidRPr="0055362C">
              <w:t>Deg</w:t>
            </w:r>
            <w:proofErr w:type="spellEnd"/>
          </w:p>
        </w:tc>
        <w:tc>
          <w:tcPr>
            <w:tcW w:w="2160" w:type="dxa"/>
            <w:tcBorders>
              <w:top w:val="none" w:color="auto" w:sz="0" w:space="0"/>
              <w:bottom w:val="none" w:color="auto" w:sz="0" w:space="0"/>
            </w:tcBorders>
          </w:tcPr>
          <w:p w:rsidRPr="0055362C" w:rsidR="0055362C" w:rsidP="00A82490" w:rsidRDefault="0055362C">
            <w:pPr>
              <w:jc w:val="center"/>
            </w:pPr>
            <w:r w:rsidRPr="0055362C">
              <w:t xml:space="preserve">Azim - </w:t>
            </w:r>
            <w:proofErr w:type="spellStart"/>
            <w:r w:rsidRPr="0055362C">
              <w:t>Deg</w:t>
            </w:r>
            <w:proofErr w:type="spellEnd"/>
          </w:p>
        </w:tc>
        <w:tc>
          <w:tcPr>
            <w:tcW w:w="2160" w:type="dxa"/>
            <w:tcBorders>
              <w:top w:val="none" w:color="auto" w:sz="0" w:space="0"/>
              <w:bottom w:val="none" w:color="auto" w:sz="0" w:space="0"/>
            </w:tcBorders>
          </w:tcPr>
          <w:p w:rsidRPr="0055362C" w:rsidR="0055362C" w:rsidP="00A82490" w:rsidRDefault="0055362C">
            <w:pPr>
              <w:jc w:val="center"/>
            </w:pPr>
            <w:r w:rsidRPr="0055362C">
              <w:t>Tool Code IPM</w:t>
            </w:r>
          </w:p>
        </w:tc>
        <w:tc>
          <w:tcPr>
            <w:tcW w:w="2160" w:type="dxa"/>
            <w:tcBorders>
              <w:top w:val="none" w:color="auto" w:sz="0" w:space="0"/>
              <w:bottom w:val="none" w:color="auto" w:sz="0" w:space="0"/>
            </w:tcBorders>
          </w:tcPr>
          <w:p w:rsidRPr="0055362C" w:rsidR="0055362C" w:rsidP="00A82490" w:rsidRDefault="0055362C">
            <w:pPr>
              <w:jc w:val="center"/>
            </w:pPr>
            <w:r w:rsidRPr="0055362C">
              <w:t>Station Type</w:t>
            </w:r>
          </w:p>
        </w:tc>
      </w:tr>
      <w:tr w:rsidR="0055362C" w:rsidTr="00FD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  <w:shd w:val="clear" w:color="auto" w:fill="auto"/>
          </w:tcPr>
          <w:p w:rsidRPr="0055362C" w:rsidR="0055362C" w:rsidP="00A82490" w:rsidRDefault="0087793B">
            <w:pPr>
              <w:jc w:val="center"/>
            </w:pPr>
            <w:fldSimple w:instr=" MERGEFIELD Depth \* MERGEFORMAT ">
              <w:r w:rsidRPr="0055362C" w:rsidR="0055362C">
                <w:rPr>
                  <w:noProof/>
                </w:rPr>
                <w:t>«Depth»</w:t>
              </w:r>
            </w:fldSimple>
          </w:p>
        </w:tc>
        <w:tc>
          <w:tcPr>
            <w:tcW w:w="2160" w:type="dxa"/>
            <w:shd w:val="clear" w:color="auto" w:fill="auto"/>
          </w:tcPr>
          <w:p w:rsidRPr="0055362C" w:rsidR="0055362C" w:rsidP="00A82490" w:rsidRDefault="0087793B">
            <w:pPr>
              <w:jc w:val="center"/>
            </w:pPr>
            <w:fldSimple w:instr=" MERGEFIELD InclinationDelta \* MERGEFORMAT ">
              <w:r w:rsidRPr="0055362C" w:rsidR="0055362C">
                <w:rPr>
                  <w:noProof/>
                </w:rPr>
                <w:t>«InclinationDelta»</w:t>
              </w:r>
            </w:fldSimple>
          </w:p>
        </w:tc>
        <w:tc>
          <w:tcPr>
            <w:tcW w:w="2160" w:type="dxa"/>
            <w:shd w:val="clear" w:color="auto" w:fill="auto"/>
          </w:tcPr>
          <w:p w:rsidRPr="0055362C" w:rsidR="0055362C" w:rsidP="00A82490" w:rsidRDefault="0087793B">
            <w:pPr>
              <w:jc w:val="center"/>
            </w:pPr>
            <w:fldSimple w:instr=" MERGEFIELD SolAzm \* MERGEFORMAT ">
              <w:r w:rsidRPr="0055362C" w:rsidR="0055362C">
                <w:rPr>
                  <w:noProof/>
                </w:rPr>
                <w:t>«SolAzm»</w:t>
              </w:r>
            </w:fldSimple>
          </w:p>
        </w:tc>
        <w:tc>
          <w:tcPr>
            <w:tcW w:w="2160" w:type="dxa"/>
            <w:shd w:val="clear" w:color="auto" w:fill="auto"/>
          </w:tcPr>
          <w:p w:rsidRPr="0055362C" w:rsidR="0055362C" w:rsidP="00A82490" w:rsidRDefault="0087793B">
            <w:pPr>
              <w:jc w:val="center"/>
            </w:pPr>
            <w:fldSimple w:instr=" MERGEFIELD AppliedService \* MERGEFORMAT ">
              <w:r w:rsidRPr="0055362C" w:rsidR="0055362C">
                <w:rPr>
                  <w:noProof/>
                </w:rPr>
                <w:t>«AppliedService»</w:t>
              </w:r>
            </w:fldSimple>
          </w:p>
        </w:tc>
        <w:tc>
          <w:tcPr>
            <w:tcW w:w="2160" w:type="dxa"/>
            <w:shd w:val="clear" w:color="auto" w:fill="auto"/>
          </w:tcPr>
          <w:p w:rsidRPr="0055362C" w:rsidR="0055362C" w:rsidP="00A82490" w:rsidRDefault="0087793B">
            <w:pPr>
              <w:jc w:val="center"/>
            </w:pPr>
            <w:fldSimple w:instr=" MERGEFIELD SurveyStatus \* MERGEFORMAT ">
              <w:r w:rsidRPr="0055362C" w:rsidR="0055362C">
                <w:rPr>
                  <w:noProof/>
                </w:rPr>
                <w:t>«SurveyStatus»</w:t>
              </w:r>
            </w:fldSimple>
          </w:p>
        </w:tc>
      </w:tr>
    </w:tbl>
    <w:p w:rsidRPr="00A82490" w:rsidR="0031090D" w:rsidP="00A82490" w:rsidRDefault="00B115F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09120" cy="45719"/>
            <wp:effectExtent l="0" t="0" r="635" b="0"/>
            <wp:docPr id="2" name="Picture 2" title="Report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78" cy="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A82490" w:rsidR="0031090D" w:rsidSect="002D2C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11" w:right="720" w:bottom="720" w:left="720" w:header="720" w:footer="2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9CA" w:rsidRDefault="006C59CA" w:rsidP="0083774D">
      <w:r>
        <w:separator/>
      </w:r>
    </w:p>
    <w:p w:rsidR="006C59CA" w:rsidRDefault="006C59CA"/>
    <w:p w:rsidR="006C59CA" w:rsidRDefault="006C59CA"/>
    <w:p w:rsidR="006C59CA" w:rsidRDefault="006C59CA" w:rsidP="006D09DA"/>
    <w:p w:rsidR="006C59CA" w:rsidRDefault="006C59CA" w:rsidP="00521590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</w:endnote>
  <w:endnote w:type="continuationSeparator" w:id="0">
    <w:p w:rsidR="006C59CA" w:rsidRDefault="006C59CA" w:rsidP="0083774D">
      <w:r>
        <w:continuationSeparator/>
      </w:r>
    </w:p>
    <w:p w:rsidR="006C59CA" w:rsidRDefault="006C59CA"/>
    <w:p w:rsidR="006C59CA" w:rsidRDefault="006C59CA"/>
    <w:p w:rsidR="006C59CA" w:rsidRDefault="006C59CA" w:rsidP="006D09DA"/>
    <w:p w:rsidR="006C59CA" w:rsidRDefault="006C59CA" w:rsidP="00521590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E66" w:rsidRDefault="00286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AE7" w:rsidRDefault="00E32A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D40E67">
      <w:rPr>
        <w:noProof/>
        <w:color w:val="17365D" w:themeColor="text2" w:themeShade="BF"/>
        <w:sz w:val="24"/>
        <w:szCs w:val="24"/>
      </w:rPr>
      <w:t>9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D40E67">
      <w:rPr>
        <w:noProof/>
        <w:color w:val="17365D" w:themeColor="text2" w:themeShade="BF"/>
        <w:sz w:val="24"/>
        <w:szCs w:val="24"/>
      </w:rPr>
      <w:t>9</w:t>
    </w:r>
    <w:r>
      <w:rPr>
        <w:color w:val="17365D" w:themeColor="text2" w:themeShade="BF"/>
        <w:sz w:val="24"/>
        <w:szCs w:val="24"/>
      </w:rPr>
      <w:fldChar w:fldCharType="end"/>
    </w:r>
  </w:p>
  <w:p w:rsidR="007F7F89" w:rsidRDefault="00E32AE7" w:rsidP="00E32AE7">
    <w:pPr>
      <w:jc w:val="center"/>
    </w:pPr>
    <w:r>
      <w:rPr>
        <w:rFonts w:ascii="Arial" w:hAnsi="Arial" w:cs="Arial"/>
        <w:sz w:val="20"/>
        <w:szCs w:val="20"/>
      </w:rPr>
      <w:t>Well Name: Cheatham-Houston B 11H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63A" w:rsidRPr="00E32AE7" w:rsidRDefault="00F7463A" w:rsidP="00E32AE7">
    <w:pPr>
      <w:tabs>
        <w:tab w:val="center" w:pos="4550"/>
        <w:tab w:val="left" w:pos="5818"/>
      </w:tabs>
      <w:ind w:right="260"/>
      <w:rPr>
        <w:color w:val="0F243E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9CA" w:rsidRDefault="006C59CA" w:rsidP="0083774D">
      <w:r>
        <w:separator/>
      </w:r>
    </w:p>
    <w:p w:rsidR="006C59CA" w:rsidRDefault="006C59CA"/>
    <w:p w:rsidR="006C59CA" w:rsidRDefault="006C59CA"/>
    <w:p w:rsidR="006C59CA" w:rsidRDefault="006C59CA" w:rsidP="006D09DA"/>
    <w:p w:rsidR="006C59CA" w:rsidRDefault="006C59CA" w:rsidP="00521590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</w:footnote>
  <w:footnote w:type="continuationSeparator" w:id="0">
    <w:p w:rsidR="006C59CA" w:rsidRDefault="006C59CA" w:rsidP="0083774D">
      <w:r>
        <w:continuationSeparator/>
      </w:r>
    </w:p>
    <w:p w:rsidR="006C59CA" w:rsidRDefault="006C59CA"/>
    <w:p w:rsidR="006C59CA" w:rsidRDefault="006C59CA"/>
    <w:p w:rsidR="006C59CA" w:rsidRDefault="006C59CA" w:rsidP="006D09DA"/>
    <w:p w:rsidR="006C59CA" w:rsidRDefault="006C59CA" w:rsidP="00521590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  <w:p w:rsidR="006C59CA" w:rsidRDefault="006C59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E66" w:rsidRDefault="00286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413" w:rsidRDefault="00BD7B89" w:rsidP="007D3242">
    <w:pPr>
      <w:pStyle w:val="Header"/>
    </w:pPr>
    <w:r>
      <w:rPr>
        <w:noProof/>
        <w:lang w:val="en-US" w:eastAsia="en-US"/>
      </w:rPr>
      <w:drawing>
        <wp:inline distT="0" distB="0" distL="0" distR="0" wp14:anchorId="34428258" wp14:editId="768F4920">
          <wp:extent cx="6858000" cy="590550"/>
          <wp:effectExtent l="0" t="0" r="0" b="0"/>
          <wp:docPr id="1" name="Picture 1" title="Report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6413" w:rsidRPr="007D3242" w:rsidRDefault="00EE6413" w:rsidP="007D3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E66" w:rsidRDefault="00286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B10"/>
    <w:multiLevelType w:val="hybridMultilevel"/>
    <w:tmpl w:val="879AC98A"/>
    <w:lvl w:ilvl="0" w:tplc="96CA273C">
      <w:start w:val="4"/>
      <w:numFmt w:val="decimal"/>
      <w:lvlText w:val="%1."/>
      <w:lvlJc w:val="left"/>
      <w:pPr>
        <w:ind w:left="4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50" w:hanging="360"/>
      </w:pPr>
    </w:lvl>
    <w:lvl w:ilvl="2" w:tplc="0409001B" w:tentative="1">
      <w:start w:val="1"/>
      <w:numFmt w:val="lowerRoman"/>
      <w:lvlText w:val="%3."/>
      <w:lvlJc w:val="right"/>
      <w:pPr>
        <w:ind w:left="6270" w:hanging="180"/>
      </w:pPr>
    </w:lvl>
    <w:lvl w:ilvl="3" w:tplc="0409000F" w:tentative="1">
      <w:start w:val="1"/>
      <w:numFmt w:val="decimal"/>
      <w:lvlText w:val="%4."/>
      <w:lvlJc w:val="left"/>
      <w:pPr>
        <w:ind w:left="6990" w:hanging="360"/>
      </w:pPr>
    </w:lvl>
    <w:lvl w:ilvl="4" w:tplc="04090019" w:tentative="1">
      <w:start w:val="1"/>
      <w:numFmt w:val="lowerLetter"/>
      <w:lvlText w:val="%5."/>
      <w:lvlJc w:val="left"/>
      <w:pPr>
        <w:ind w:left="7710" w:hanging="360"/>
      </w:pPr>
    </w:lvl>
    <w:lvl w:ilvl="5" w:tplc="0409001B" w:tentative="1">
      <w:start w:val="1"/>
      <w:numFmt w:val="lowerRoman"/>
      <w:lvlText w:val="%6."/>
      <w:lvlJc w:val="right"/>
      <w:pPr>
        <w:ind w:left="8430" w:hanging="180"/>
      </w:pPr>
    </w:lvl>
    <w:lvl w:ilvl="6" w:tplc="0409000F" w:tentative="1">
      <w:start w:val="1"/>
      <w:numFmt w:val="decimal"/>
      <w:lvlText w:val="%7."/>
      <w:lvlJc w:val="left"/>
      <w:pPr>
        <w:ind w:left="9150" w:hanging="360"/>
      </w:pPr>
    </w:lvl>
    <w:lvl w:ilvl="7" w:tplc="04090019" w:tentative="1">
      <w:start w:val="1"/>
      <w:numFmt w:val="lowerLetter"/>
      <w:lvlText w:val="%8."/>
      <w:lvlJc w:val="left"/>
      <w:pPr>
        <w:ind w:left="9870" w:hanging="360"/>
      </w:pPr>
    </w:lvl>
    <w:lvl w:ilvl="8" w:tplc="0409001B" w:tentative="1">
      <w:start w:val="1"/>
      <w:numFmt w:val="lowerRoman"/>
      <w:lvlText w:val="%9."/>
      <w:lvlJc w:val="right"/>
      <w:pPr>
        <w:ind w:left="10590" w:hanging="180"/>
      </w:pPr>
    </w:lvl>
  </w:abstractNum>
  <w:abstractNum w:abstractNumId="1" w15:restartNumberingAfterBreak="0">
    <w:nsid w:val="448A2157"/>
    <w:multiLevelType w:val="hybridMultilevel"/>
    <w:tmpl w:val="F8A8F8D0"/>
    <w:lvl w:ilvl="0" w:tplc="A684BD8A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" w15:restartNumberingAfterBreak="0">
    <w:nsid w:val="4EB2367F"/>
    <w:multiLevelType w:val="multilevel"/>
    <w:tmpl w:val="D6B2E404"/>
    <w:lvl w:ilvl="0">
      <w:start w:val="1"/>
      <w:numFmt w:val="bullet"/>
      <w:pStyle w:val="Bullet2"/>
      <w:lvlText w:val="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lang w:val="en-US" w:eastAsia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92A58DE"/>
    <w:multiLevelType w:val="multilevel"/>
    <w:tmpl w:val="0BE6DE76"/>
    <w:lvl w:ilvl="0">
      <w:start w:val="1"/>
      <w:numFmt w:val="decimal"/>
      <w:pStyle w:val="SectionHeader"/>
      <w:lvlText w:val="%1.0"/>
      <w:lvlJc w:val="left"/>
      <w:pPr>
        <w:tabs>
          <w:tab w:val="num" w:pos="4230"/>
        </w:tabs>
        <w:ind w:left="423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90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05"/>
        </w:tabs>
        <w:ind w:left="270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100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05E1FC1"/>
    <w:multiLevelType w:val="hybridMultilevel"/>
    <w:tmpl w:val="C5E6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20"/>
    <w:rsid w:val="00003C80"/>
    <w:rsid w:val="00004831"/>
    <w:rsid w:val="00004C14"/>
    <w:rsid w:val="00004C1E"/>
    <w:rsid w:val="000054C4"/>
    <w:rsid w:val="00005DD2"/>
    <w:rsid w:val="00010BB1"/>
    <w:rsid w:val="00012206"/>
    <w:rsid w:val="00016702"/>
    <w:rsid w:val="000215E3"/>
    <w:rsid w:val="000227CE"/>
    <w:rsid w:val="00024009"/>
    <w:rsid w:val="0002540B"/>
    <w:rsid w:val="0002587B"/>
    <w:rsid w:val="00025D17"/>
    <w:rsid w:val="00025DCF"/>
    <w:rsid w:val="000262D8"/>
    <w:rsid w:val="000266A4"/>
    <w:rsid w:val="00027978"/>
    <w:rsid w:val="00030413"/>
    <w:rsid w:val="00031149"/>
    <w:rsid w:val="00031454"/>
    <w:rsid w:val="000328D1"/>
    <w:rsid w:val="00033AA0"/>
    <w:rsid w:val="0003465F"/>
    <w:rsid w:val="00035824"/>
    <w:rsid w:val="0003608F"/>
    <w:rsid w:val="00036CA5"/>
    <w:rsid w:val="00037269"/>
    <w:rsid w:val="000408F6"/>
    <w:rsid w:val="00042585"/>
    <w:rsid w:val="00042F58"/>
    <w:rsid w:val="00045B64"/>
    <w:rsid w:val="00051C5F"/>
    <w:rsid w:val="000528BA"/>
    <w:rsid w:val="000546CD"/>
    <w:rsid w:val="00056934"/>
    <w:rsid w:val="00056E17"/>
    <w:rsid w:val="00060F9C"/>
    <w:rsid w:val="000630E2"/>
    <w:rsid w:val="000630EE"/>
    <w:rsid w:val="0006581E"/>
    <w:rsid w:val="00065DD5"/>
    <w:rsid w:val="0006731C"/>
    <w:rsid w:val="000673A6"/>
    <w:rsid w:val="0006763C"/>
    <w:rsid w:val="000676B8"/>
    <w:rsid w:val="00070429"/>
    <w:rsid w:val="000719C0"/>
    <w:rsid w:val="00073AB4"/>
    <w:rsid w:val="00073D98"/>
    <w:rsid w:val="00073E9A"/>
    <w:rsid w:val="000759BB"/>
    <w:rsid w:val="000769C8"/>
    <w:rsid w:val="00080DE2"/>
    <w:rsid w:val="00084200"/>
    <w:rsid w:val="00085610"/>
    <w:rsid w:val="00087E6E"/>
    <w:rsid w:val="00087E9E"/>
    <w:rsid w:val="0009247C"/>
    <w:rsid w:val="0009473C"/>
    <w:rsid w:val="00097036"/>
    <w:rsid w:val="000A27FF"/>
    <w:rsid w:val="000A2C1B"/>
    <w:rsid w:val="000A2FD6"/>
    <w:rsid w:val="000A7E47"/>
    <w:rsid w:val="000B0167"/>
    <w:rsid w:val="000B264F"/>
    <w:rsid w:val="000B40F0"/>
    <w:rsid w:val="000B4F95"/>
    <w:rsid w:val="000B5E5C"/>
    <w:rsid w:val="000B7714"/>
    <w:rsid w:val="000C1480"/>
    <w:rsid w:val="000C3F6F"/>
    <w:rsid w:val="000C4949"/>
    <w:rsid w:val="000C5896"/>
    <w:rsid w:val="000C6282"/>
    <w:rsid w:val="000D1937"/>
    <w:rsid w:val="000D3E6D"/>
    <w:rsid w:val="000D3F79"/>
    <w:rsid w:val="000D41EF"/>
    <w:rsid w:val="000D5260"/>
    <w:rsid w:val="000D5AE9"/>
    <w:rsid w:val="000D5FE0"/>
    <w:rsid w:val="000D7273"/>
    <w:rsid w:val="000E0E4E"/>
    <w:rsid w:val="000E0E88"/>
    <w:rsid w:val="000E2FB4"/>
    <w:rsid w:val="000E3A33"/>
    <w:rsid w:val="000E4A31"/>
    <w:rsid w:val="000E4C37"/>
    <w:rsid w:val="000E7DF9"/>
    <w:rsid w:val="000F16AC"/>
    <w:rsid w:val="000F25B5"/>
    <w:rsid w:val="000F2EE8"/>
    <w:rsid w:val="000F2F36"/>
    <w:rsid w:val="000F316A"/>
    <w:rsid w:val="000F3253"/>
    <w:rsid w:val="000F588F"/>
    <w:rsid w:val="000F5FDE"/>
    <w:rsid w:val="0010065A"/>
    <w:rsid w:val="001013DD"/>
    <w:rsid w:val="00103442"/>
    <w:rsid w:val="0010427E"/>
    <w:rsid w:val="0010496D"/>
    <w:rsid w:val="00106240"/>
    <w:rsid w:val="00106E4D"/>
    <w:rsid w:val="0010788B"/>
    <w:rsid w:val="0011009F"/>
    <w:rsid w:val="00110AA8"/>
    <w:rsid w:val="00110F92"/>
    <w:rsid w:val="001122F8"/>
    <w:rsid w:val="00113D09"/>
    <w:rsid w:val="001153D2"/>
    <w:rsid w:val="001156C0"/>
    <w:rsid w:val="001162FE"/>
    <w:rsid w:val="001163EB"/>
    <w:rsid w:val="00117767"/>
    <w:rsid w:val="00117894"/>
    <w:rsid w:val="00117AB5"/>
    <w:rsid w:val="00120A2F"/>
    <w:rsid w:val="001210AA"/>
    <w:rsid w:val="00122517"/>
    <w:rsid w:val="00123C76"/>
    <w:rsid w:val="00126749"/>
    <w:rsid w:val="00126D0C"/>
    <w:rsid w:val="001273EC"/>
    <w:rsid w:val="00130953"/>
    <w:rsid w:val="00131D58"/>
    <w:rsid w:val="00131F35"/>
    <w:rsid w:val="0013270A"/>
    <w:rsid w:val="00132AA0"/>
    <w:rsid w:val="00133B9B"/>
    <w:rsid w:val="00133BA0"/>
    <w:rsid w:val="00133D0C"/>
    <w:rsid w:val="00133DEC"/>
    <w:rsid w:val="0013401C"/>
    <w:rsid w:val="00136E0F"/>
    <w:rsid w:val="00140412"/>
    <w:rsid w:val="00140CE5"/>
    <w:rsid w:val="001435B1"/>
    <w:rsid w:val="00143FC6"/>
    <w:rsid w:val="001453D0"/>
    <w:rsid w:val="00145CBF"/>
    <w:rsid w:val="00146364"/>
    <w:rsid w:val="001520DB"/>
    <w:rsid w:val="00152E1F"/>
    <w:rsid w:val="00153887"/>
    <w:rsid w:val="00154F94"/>
    <w:rsid w:val="001577E5"/>
    <w:rsid w:val="00160DBB"/>
    <w:rsid w:val="00161475"/>
    <w:rsid w:val="001614E5"/>
    <w:rsid w:val="00163A3E"/>
    <w:rsid w:val="0016440C"/>
    <w:rsid w:val="00164DFC"/>
    <w:rsid w:val="0016610A"/>
    <w:rsid w:val="0016670C"/>
    <w:rsid w:val="00166AF4"/>
    <w:rsid w:val="001706DA"/>
    <w:rsid w:val="00172661"/>
    <w:rsid w:val="00176049"/>
    <w:rsid w:val="00177900"/>
    <w:rsid w:val="00183B4E"/>
    <w:rsid w:val="0018456A"/>
    <w:rsid w:val="00186110"/>
    <w:rsid w:val="00187953"/>
    <w:rsid w:val="00187AFB"/>
    <w:rsid w:val="00190355"/>
    <w:rsid w:val="001908FB"/>
    <w:rsid w:val="0019162B"/>
    <w:rsid w:val="00192C90"/>
    <w:rsid w:val="00194695"/>
    <w:rsid w:val="00194C77"/>
    <w:rsid w:val="00196149"/>
    <w:rsid w:val="00196341"/>
    <w:rsid w:val="001967D2"/>
    <w:rsid w:val="00196E0F"/>
    <w:rsid w:val="001A16F4"/>
    <w:rsid w:val="001A2A75"/>
    <w:rsid w:val="001A42AE"/>
    <w:rsid w:val="001A4B52"/>
    <w:rsid w:val="001A5812"/>
    <w:rsid w:val="001A69AE"/>
    <w:rsid w:val="001B1D36"/>
    <w:rsid w:val="001B2518"/>
    <w:rsid w:val="001B3EAB"/>
    <w:rsid w:val="001B4EBA"/>
    <w:rsid w:val="001B5B35"/>
    <w:rsid w:val="001B6C0B"/>
    <w:rsid w:val="001B7328"/>
    <w:rsid w:val="001C2195"/>
    <w:rsid w:val="001C242B"/>
    <w:rsid w:val="001C75C6"/>
    <w:rsid w:val="001D2DDC"/>
    <w:rsid w:val="001D4CF6"/>
    <w:rsid w:val="001D57B4"/>
    <w:rsid w:val="001D5BB7"/>
    <w:rsid w:val="001D7065"/>
    <w:rsid w:val="001E13D0"/>
    <w:rsid w:val="001E1413"/>
    <w:rsid w:val="001E250F"/>
    <w:rsid w:val="001E2BB3"/>
    <w:rsid w:val="001E382E"/>
    <w:rsid w:val="001E4B28"/>
    <w:rsid w:val="001E57D8"/>
    <w:rsid w:val="001F0736"/>
    <w:rsid w:val="001F4626"/>
    <w:rsid w:val="001F5A1E"/>
    <w:rsid w:val="001F6146"/>
    <w:rsid w:val="001F722A"/>
    <w:rsid w:val="00200683"/>
    <w:rsid w:val="0020272C"/>
    <w:rsid w:val="00202F6B"/>
    <w:rsid w:val="0020442D"/>
    <w:rsid w:val="00206FFD"/>
    <w:rsid w:val="00207B03"/>
    <w:rsid w:val="00207DE5"/>
    <w:rsid w:val="00211388"/>
    <w:rsid w:val="00213243"/>
    <w:rsid w:val="002135E8"/>
    <w:rsid w:val="00213976"/>
    <w:rsid w:val="0022034D"/>
    <w:rsid w:val="00220E25"/>
    <w:rsid w:val="00220E92"/>
    <w:rsid w:val="00226163"/>
    <w:rsid w:val="002268C2"/>
    <w:rsid w:val="002327E1"/>
    <w:rsid w:val="00233984"/>
    <w:rsid w:val="002342ED"/>
    <w:rsid w:val="00234486"/>
    <w:rsid w:val="002377B3"/>
    <w:rsid w:val="0023784E"/>
    <w:rsid w:val="00237A5C"/>
    <w:rsid w:val="002407A1"/>
    <w:rsid w:val="00240FD5"/>
    <w:rsid w:val="00243C53"/>
    <w:rsid w:val="002446D4"/>
    <w:rsid w:val="00245C9F"/>
    <w:rsid w:val="00246061"/>
    <w:rsid w:val="00247BE3"/>
    <w:rsid w:val="00250679"/>
    <w:rsid w:val="00252BA7"/>
    <w:rsid w:val="002562F7"/>
    <w:rsid w:val="002571D2"/>
    <w:rsid w:val="00260F5B"/>
    <w:rsid w:val="00261540"/>
    <w:rsid w:val="00261F91"/>
    <w:rsid w:val="0026242A"/>
    <w:rsid w:val="00264905"/>
    <w:rsid w:val="00264BE1"/>
    <w:rsid w:val="00264C85"/>
    <w:rsid w:val="00264D85"/>
    <w:rsid w:val="002653A0"/>
    <w:rsid w:val="002705F3"/>
    <w:rsid w:val="00271FC6"/>
    <w:rsid w:val="00272780"/>
    <w:rsid w:val="00273AA8"/>
    <w:rsid w:val="00274EE8"/>
    <w:rsid w:val="0027578E"/>
    <w:rsid w:val="00276432"/>
    <w:rsid w:val="002802D9"/>
    <w:rsid w:val="00282290"/>
    <w:rsid w:val="00282B98"/>
    <w:rsid w:val="00283AA3"/>
    <w:rsid w:val="00286B8F"/>
    <w:rsid w:val="00286E66"/>
    <w:rsid w:val="00287365"/>
    <w:rsid w:val="00287382"/>
    <w:rsid w:val="00290C5E"/>
    <w:rsid w:val="00291296"/>
    <w:rsid w:val="002A180D"/>
    <w:rsid w:val="002A25C5"/>
    <w:rsid w:val="002A373A"/>
    <w:rsid w:val="002A3A2B"/>
    <w:rsid w:val="002A4099"/>
    <w:rsid w:val="002A48ED"/>
    <w:rsid w:val="002A4C3D"/>
    <w:rsid w:val="002A50C9"/>
    <w:rsid w:val="002A68A4"/>
    <w:rsid w:val="002A6DA2"/>
    <w:rsid w:val="002B020A"/>
    <w:rsid w:val="002B0686"/>
    <w:rsid w:val="002B0B88"/>
    <w:rsid w:val="002B1286"/>
    <w:rsid w:val="002B4EA3"/>
    <w:rsid w:val="002B6B7B"/>
    <w:rsid w:val="002C0D8E"/>
    <w:rsid w:val="002C1461"/>
    <w:rsid w:val="002C2A90"/>
    <w:rsid w:val="002C34E5"/>
    <w:rsid w:val="002C5B7B"/>
    <w:rsid w:val="002C7BDC"/>
    <w:rsid w:val="002D1E55"/>
    <w:rsid w:val="002D1F37"/>
    <w:rsid w:val="002D2C29"/>
    <w:rsid w:val="002D30A7"/>
    <w:rsid w:val="002D3FF8"/>
    <w:rsid w:val="002D66DF"/>
    <w:rsid w:val="002D689D"/>
    <w:rsid w:val="002D698C"/>
    <w:rsid w:val="002D6A30"/>
    <w:rsid w:val="002D7925"/>
    <w:rsid w:val="002E2017"/>
    <w:rsid w:val="002E28C7"/>
    <w:rsid w:val="002E3E8E"/>
    <w:rsid w:val="002E50CD"/>
    <w:rsid w:val="002E54E3"/>
    <w:rsid w:val="00301483"/>
    <w:rsid w:val="00302385"/>
    <w:rsid w:val="00302997"/>
    <w:rsid w:val="00303F83"/>
    <w:rsid w:val="00304744"/>
    <w:rsid w:val="003074A0"/>
    <w:rsid w:val="0031090D"/>
    <w:rsid w:val="00313CA4"/>
    <w:rsid w:val="00313F07"/>
    <w:rsid w:val="00314B41"/>
    <w:rsid w:val="00315222"/>
    <w:rsid w:val="00315255"/>
    <w:rsid w:val="003156DE"/>
    <w:rsid w:val="00316AAB"/>
    <w:rsid w:val="00317C22"/>
    <w:rsid w:val="003227B6"/>
    <w:rsid w:val="0032298E"/>
    <w:rsid w:val="00322C25"/>
    <w:rsid w:val="003232D4"/>
    <w:rsid w:val="00323EF8"/>
    <w:rsid w:val="0032444E"/>
    <w:rsid w:val="00326657"/>
    <w:rsid w:val="0033049E"/>
    <w:rsid w:val="00331387"/>
    <w:rsid w:val="00331ECB"/>
    <w:rsid w:val="0033293D"/>
    <w:rsid w:val="003332FE"/>
    <w:rsid w:val="00334A52"/>
    <w:rsid w:val="00334D30"/>
    <w:rsid w:val="0034085B"/>
    <w:rsid w:val="00342D35"/>
    <w:rsid w:val="003443CB"/>
    <w:rsid w:val="00345191"/>
    <w:rsid w:val="003452EE"/>
    <w:rsid w:val="00345B91"/>
    <w:rsid w:val="003465E0"/>
    <w:rsid w:val="00346D56"/>
    <w:rsid w:val="00346DBE"/>
    <w:rsid w:val="0035022C"/>
    <w:rsid w:val="00351466"/>
    <w:rsid w:val="00351712"/>
    <w:rsid w:val="00353259"/>
    <w:rsid w:val="00354049"/>
    <w:rsid w:val="00354E73"/>
    <w:rsid w:val="003558C6"/>
    <w:rsid w:val="00355FB8"/>
    <w:rsid w:val="003600FE"/>
    <w:rsid w:val="00360F44"/>
    <w:rsid w:val="00364D2A"/>
    <w:rsid w:val="00366AED"/>
    <w:rsid w:val="0036720B"/>
    <w:rsid w:val="003709C8"/>
    <w:rsid w:val="0037121B"/>
    <w:rsid w:val="003716E0"/>
    <w:rsid w:val="00373C63"/>
    <w:rsid w:val="00374317"/>
    <w:rsid w:val="00374983"/>
    <w:rsid w:val="00375E0B"/>
    <w:rsid w:val="00376F6F"/>
    <w:rsid w:val="0038049F"/>
    <w:rsid w:val="00381F46"/>
    <w:rsid w:val="0038765F"/>
    <w:rsid w:val="00390C24"/>
    <w:rsid w:val="00392BC3"/>
    <w:rsid w:val="003936E1"/>
    <w:rsid w:val="003953EA"/>
    <w:rsid w:val="00396B63"/>
    <w:rsid w:val="003A08EA"/>
    <w:rsid w:val="003A5BBE"/>
    <w:rsid w:val="003B02B4"/>
    <w:rsid w:val="003B0E4D"/>
    <w:rsid w:val="003B19C6"/>
    <w:rsid w:val="003B1E31"/>
    <w:rsid w:val="003B33E6"/>
    <w:rsid w:val="003B580C"/>
    <w:rsid w:val="003B6335"/>
    <w:rsid w:val="003B6D2E"/>
    <w:rsid w:val="003B70E5"/>
    <w:rsid w:val="003C07B2"/>
    <w:rsid w:val="003C10A5"/>
    <w:rsid w:val="003C25DF"/>
    <w:rsid w:val="003C60FB"/>
    <w:rsid w:val="003C63F3"/>
    <w:rsid w:val="003C7F26"/>
    <w:rsid w:val="003D01FF"/>
    <w:rsid w:val="003D14D1"/>
    <w:rsid w:val="003D1D7D"/>
    <w:rsid w:val="003D42C4"/>
    <w:rsid w:val="003D482B"/>
    <w:rsid w:val="003D5D23"/>
    <w:rsid w:val="003E094A"/>
    <w:rsid w:val="003E0AE0"/>
    <w:rsid w:val="003E521A"/>
    <w:rsid w:val="003F0622"/>
    <w:rsid w:val="003F1B75"/>
    <w:rsid w:val="003F213B"/>
    <w:rsid w:val="003F236E"/>
    <w:rsid w:val="003F6C4E"/>
    <w:rsid w:val="003F6E3A"/>
    <w:rsid w:val="00401722"/>
    <w:rsid w:val="00401AD0"/>
    <w:rsid w:val="00402647"/>
    <w:rsid w:val="00402BD7"/>
    <w:rsid w:val="00406FDD"/>
    <w:rsid w:val="0040726B"/>
    <w:rsid w:val="004114B0"/>
    <w:rsid w:val="00411AC4"/>
    <w:rsid w:val="00412720"/>
    <w:rsid w:val="004143F7"/>
    <w:rsid w:val="00417D13"/>
    <w:rsid w:val="0042042F"/>
    <w:rsid w:val="004204E8"/>
    <w:rsid w:val="004228C5"/>
    <w:rsid w:val="00425723"/>
    <w:rsid w:val="004259D8"/>
    <w:rsid w:val="00431BCE"/>
    <w:rsid w:val="00432ECD"/>
    <w:rsid w:val="004332A6"/>
    <w:rsid w:val="00433BF6"/>
    <w:rsid w:val="00435532"/>
    <w:rsid w:val="00435A52"/>
    <w:rsid w:val="00437A9F"/>
    <w:rsid w:val="0044064A"/>
    <w:rsid w:val="00442ABC"/>
    <w:rsid w:val="00444561"/>
    <w:rsid w:val="004506AD"/>
    <w:rsid w:val="004510EF"/>
    <w:rsid w:val="004529D8"/>
    <w:rsid w:val="00454066"/>
    <w:rsid w:val="0045477D"/>
    <w:rsid w:val="0045511C"/>
    <w:rsid w:val="004558E1"/>
    <w:rsid w:val="00455CD2"/>
    <w:rsid w:val="00455EF6"/>
    <w:rsid w:val="004601AC"/>
    <w:rsid w:val="00461F6C"/>
    <w:rsid w:val="00461FB5"/>
    <w:rsid w:val="00461FC0"/>
    <w:rsid w:val="00462753"/>
    <w:rsid w:val="00463C85"/>
    <w:rsid w:val="004668E7"/>
    <w:rsid w:val="004668EB"/>
    <w:rsid w:val="00470887"/>
    <w:rsid w:val="004739EE"/>
    <w:rsid w:val="0047629C"/>
    <w:rsid w:val="00476E92"/>
    <w:rsid w:val="00480FB1"/>
    <w:rsid w:val="00481877"/>
    <w:rsid w:val="004838F2"/>
    <w:rsid w:val="00483E9D"/>
    <w:rsid w:val="0048544B"/>
    <w:rsid w:val="004875BC"/>
    <w:rsid w:val="00491BD6"/>
    <w:rsid w:val="0049200E"/>
    <w:rsid w:val="0049248D"/>
    <w:rsid w:val="00493C5D"/>
    <w:rsid w:val="00493D22"/>
    <w:rsid w:val="004940F7"/>
    <w:rsid w:val="00496D5B"/>
    <w:rsid w:val="00497AA6"/>
    <w:rsid w:val="004A12D3"/>
    <w:rsid w:val="004A1E20"/>
    <w:rsid w:val="004A312C"/>
    <w:rsid w:val="004A37B8"/>
    <w:rsid w:val="004A3B33"/>
    <w:rsid w:val="004A548B"/>
    <w:rsid w:val="004B29ED"/>
    <w:rsid w:val="004B3871"/>
    <w:rsid w:val="004B4214"/>
    <w:rsid w:val="004B5699"/>
    <w:rsid w:val="004B64A7"/>
    <w:rsid w:val="004C0785"/>
    <w:rsid w:val="004C2CC1"/>
    <w:rsid w:val="004C75F0"/>
    <w:rsid w:val="004C7D6C"/>
    <w:rsid w:val="004D016D"/>
    <w:rsid w:val="004D2A6D"/>
    <w:rsid w:val="004D3392"/>
    <w:rsid w:val="004D3914"/>
    <w:rsid w:val="004D4D02"/>
    <w:rsid w:val="004E2418"/>
    <w:rsid w:val="004E24A4"/>
    <w:rsid w:val="004E29EB"/>
    <w:rsid w:val="004E2B8D"/>
    <w:rsid w:val="004E3CCE"/>
    <w:rsid w:val="004E41DB"/>
    <w:rsid w:val="004E57C1"/>
    <w:rsid w:val="004F0073"/>
    <w:rsid w:val="004F13E4"/>
    <w:rsid w:val="004F2027"/>
    <w:rsid w:val="004F29ED"/>
    <w:rsid w:val="004F4437"/>
    <w:rsid w:val="004F6F21"/>
    <w:rsid w:val="005020F4"/>
    <w:rsid w:val="005021B0"/>
    <w:rsid w:val="005032B8"/>
    <w:rsid w:val="005043F4"/>
    <w:rsid w:val="0050497C"/>
    <w:rsid w:val="005067BE"/>
    <w:rsid w:val="00506D6D"/>
    <w:rsid w:val="00506E6D"/>
    <w:rsid w:val="005121F9"/>
    <w:rsid w:val="005125BB"/>
    <w:rsid w:val="005129A6"/>
    <w:rsid w:val="00513D8C"/>
    <w:rsid w:val="00515B34"/>
    <w:rsid w:val="0051618C"/>
    <w:rsid w:val="00521590"/>
    <w:rsid w:val="0052181D"/>
    <w:rsid w:val="00521A76"/>
    <w:rsid w:val="00522193"/>
    <w:rsid w:val="00522FF1"/>
    <w:rsid w:val="005237C4"/>
    <w:rsid w:val="00523C5E"/>
    <w:rsid w:val="00524610"/>
    <w:rsid w:val="00525642"/>
    <w:rsid w:val="00525F51"/>
    <w:rsid w:val="00527428"/>
    <w:rsid w:val="005276C5"/>
    <w:rsid w:val="00530E39"/>
    <w:rsid w:val="00531658"/>
    <w:rsid w:val="00533BCC"/>
    <w:rsid w:val="00533E05"/>
    <w:rsid w:val="00534142"/>
    <w:rsid w:val="00535365"/>
    <w:rsid w:val="00537DBA"/>
    <w:rsid w:val="005416C8"/>
    <w:rsid w:val="00545817"/>
    <w:rsid w:val="00551764"/>
    <w:rsid w:val="0055362C"/>
    <w:rsid w:val="00553A70"/>
    <w:rsid w:val="005546ED"/>
    <w:rsid w:val="005565D9"/>
    <w:rsid w:val="0055719C"/>
    <w:rsid w:val="00564066"/>
    <w:rsid w:val="00564A90"/>
    <w:rsid w:val="00564AA1"/>
    <w:rsid w:val="00565084"/>
    <w:rsid w:val="005657C1"/>
    <w:rsid w:val="0056739F"/>
    <w:rsid w:val="0057152F"/>
    <w:rsid w:val="00571DBE"/>
    <w:rsid w:val="0057202D"/>
    <w:rsid w:val="005729D1"/>
    <w:rsid w:val="00574840"/>
    <w:rsid w:val="00577009"/>
    <w:rsid w:val="005813CE"/>
    <w:rsid w:val="00582B04"/>
    <w:rsid w:val="00586D3E"/>
    <w:rsid w:val="00590382"/>
    <w:rsid w:val="00593D01"/>
    <w:rsid w:val="005948F7"/>
    <w:rsid w:val="005959E4"/>
    <w:rsid w:val="00595F1E"/>
    <w:rsid w:val="0059608C"/>
    <w:rsid w:val="00596B05"/>
    <w:rsid w:val="00597FC6"/>
    <w:rsid w:val="005A071C"/>
    <w:rsid w:val="005A0ADC"/>
    <w:rsid w:val="005A26FE"/>
    <w:rsid w:val="005A2BE9"/>
    <w:rsid w:val="005A2F21"/>
    <w:rsid w:val="005A309B"/>
    <w:rsid w:val="005A341A"/>
    <w:rsid w:val="005A479A"/>
    <w:rsid w:val="005A56A4"/>
    <w:rsid w:val="005A68D1"/>
    <w:rsid w:val="005B1930"/>
    <w:rsid w:val="005B19F6"/>
    <w:rsid w:val="005B3CEB"/>
    <w:rsid w:val="005B3E97"/>
    <w:rsid w:val="005B703F"/>
    <w:rsid w:val="005B7222"/>
    <w:rsid w:val="005B7DB8"/>
    <w:rsid w:val="005C033E"/>
    <w:rsid w:val="005C0FB2"/>
    <w:rsid w:val="005C3103"/>
    <w:rsid w:val="005C4E36"/>
    <w:rsid w:val="005C6033"/>
    <w:rsid w:val="005C69DA"/>
    <w:rsid w:val="005C7E93"/>
    <w:rsid w:val="005D012E"/>
    <w:rsid w:val="005D08B2"/>
    <w:rsid w:val="005D0DFF"/>
    <w:rsid w:val="005D19CC"/>
    <w:rsid w:val="005D1C4D"/>
    <w:rsid w:val="005D3C32"/>
    <w:rsid w:val="005D40F7"/>
    <w:rsid w:val="005D4AB7"/>
    <w:rsid w:val="005D4D23"/>
    <w:rsid w:val="005D5293"/>
    <w:rsid w:val="005D5809"/>
    <w:rsid w:val="005D68F9"/>
    <w:rsid w:val="005E550E"/>
    <w:rsid w:val="005E6DE8"/>
    <w:rsid w:val="005F1DE8"/>
    <w:rsid w:val="005F7FCE"/>
    <w:rsid w:val="00601D36"/>
    <w:rsid w:val="00601DA4"/>
    <w:rsid w:val="006038FE"/>
    <w:rsid w:val="0060446F"/>
    <w:rsid w:val="00610865"/>
    <w:rsid w:val="00611277"/>
    <w:rsid w:val="00612D17"/>
    <w:rsid w:val="006147B6"/>
    <w:rsid w:val="00615394"/>
    <w:rsid w:val="006153B7"/>
    <w:rsid w:val="00615D92"/>
    <w:rsid w:val="006170E9"/>
    <w:rsid w:val="00622AA8"/>
    <w:rsid w:val="006232E9"/>
    <w:rsid w:val="0062481D"/>
    <w:rsid w:val="00625C18"/>
    <w:rsid w:val="006268CF"/>
    <w:rsid w:val="00627BB4"/>
    <w:rsid w:val="00630050"/>
    <w:rsid w:val="00631708"/>
    <w:rsid w:val="006317A9"/>
    <w:rsid w:val="00633777"/>
    <w:rsid w:val="00634428"/>
    <w:rsid w:val="006346B8"/>
    <w:rsid w:val="00637D41"/>
    <w:rsid w:val="00643DF8"/>
    <w:rsid w:val="006458F5"/>
    <w:rsid w:val="00645A6E"/>
    <w:rsid w:val="00645F0A"/>
    <w:rsid w:val="00646B81"/>
    <w:rsid w:val="00647804"/>
    <w:rsid w:val="006532CA"/>
    <w:rsid w:val="0065403E"/>
    <w:rsid w:val="0065412E"/>
    <w:rsid w:val="00656772"/>
    <w:rsid w:val="00656DE1"/>
    <w:rsid w:val="006571BF"/>
    <w:rsid w:val="006602C8"/>
    <w:rsid w:val="006616CB"/>
    <w:rsid w:val="006620FB"/>
    <w:rsid w:val="006636E8"/>
    <w:rsid w:val="00663F24"/>
    <w:rsid w:val="00665F0D"/>
    <w:rsid w:val="00666599"/>
    <w:rsid w:val="00667D15"/>
    <w:rsid w:val="006707A2"/>
    <w:rsid w:val="00671269"/>
    <w:rsid w:val="0067143A"/>
    <w:rsid w:val="00672137"/>
    <w:rsid w:val="006722CD"/>
    <w:rsid w:val="006732CA"/>
    <w:rsid w:val="0067459A"/>
    <w:rsid w:val="00674660"/>
    <w:rsid w:val="006817F2"/>
    <w:rsid w:val="00681F10"/>
    <w:rsid w:val="006820A2"/>
    <w:rsid w:val="00682356"/>
    <w:rsid w:val="00682616"/>
    <w:rsid w:val="00686297"/>
    <w:rsid w:val="00686F21"/>
    <w:rsid w:val="00686F68"/>
    <w:rsid w:val="00687087"/>
    <w:rsid w:val="0069229E"/>
    <w:rsid w:val="00694FEC"/>
    <w:rsid w:val="006950E7"/>
    <w:rsid w:val="006958D1"/>
    <w:rsid w:val="00696898"/>
    <w:rsid w:val="00696D47"/>
    <w:rsid w:val="006A1BCB"/>
    <w:rsid w:val="006A2368"/>
    <w:rsid w:val="006A3790"/>
    <w:rsid w:val="006A40D7"/>
    <w:rsid w:val="006A4A92"/>
    <w:rsid w:val="006A4DB8"/>
    <w:rsid w:val="006A6B18"/>
    <w:rsid w:val="006A7F25"/>
    <w:rsid w:val="006B1718"/>
    <w:rsid w:val="006B2B7D"/>
    <w:rsid w:val="006C003F"/>
    <w:rsid w:val="006C01A1"/>
    <w:rsid w:val="006C069A"/>
    <w:rsid w:val="006C125A"/>
    <w:rsid w:val="006C3C73"/>
    <w:rsid w:val="006C59CA"/>
    <w:rsid w:val="006C6A31"/>
    <w:rsid w:val="006D00DA"/>
    <w:rsid w:val="006D09DA"/>
    <w:rsid w:val="006D1986"/>
    <w:rsid w:val="006D2A90"/>
    <w:rsid w:val="006D3CDF"/>
    <w:rsid w:val="006D3FE9"/>
    <w:rsid w:val="006D44FF"/>
    <w:rsid w:val="006D50F3"/>
    <w:rsid w:val="006D5C72"/>
    <w:rsid w:val="006D6620"/>
    <w:rsid w:val="006E01CE"/>
    <w:rsid w:val="006E4507"/>
    <w:rsid w:val="006E539E"/>
    <w:rsid w:val="006F3018"/>
    <w:rsid w:val="006F45DB"/>
    <w:rsid w:val="006F6A7A"/>
    <w:rsid w:val="006F7B96"/>
    <w:rsid w:val="00701187"/>
    <w:rsid w:val="007063A5"/>
    <w:rsid w:val="00706DFD"/>
    <w:rsid w:val="00711DFE"/>
    <w:rsid w:val="007126E7"/>
    <w:rsid w:val="0071449D"/>
    <w:rsid w:val="00714591"/>
    <w:rsid w:val="00714A16"/>
    <w:rsid w:val="00723002"/>
    <w:rsid w:val="007246F9"/>
    <w:rsid w:val="0072527E"/>
    <w:rsid w:val="00727801"/>
    <w:rsid w:val="007279A6"/>
    <w:rsid w:val="00730681"/>
    <w:rsid w:val="00730A47"/>
    <w:rsid w:val="0073579A"/>
    <w:rsid w:val="007373FB"/>
    <w:rsid w:val="007413A5"/>
    <w:rsid w:val="00741A7B"/>
    <w:rsid w:val="00741BCE"/>
    <w:rsid w:val="00741D69"/>
    <w:rsid w:val="00742DC1"/>
    <w:rsid w:val="00745CC9"/>
    <w:rsid w:val="0074698A"/>
    <w:rsid w:val="00752800"/>
    <w:rsid w:val="007538BA"/>
    <w:rsid w:val="00753B3A"/>
    <w:rsid w:val="00754598"/>
    <w:rsid w:val="00756A7E"/>
    <w:rsid w:val="00756BB2"/>
    <w:rsid w:val="0076001C"/>
    <w:rsid w:val="0076124C"/>
    <w:rsid w:val="00761DF0"/>
    <w:rsid w:val="00762FC2"/>
    <w:rsid w:val="007636EE"/>
    <w:rsid w:val="007642B9"/>
    <w:rsid w:val="00764D3E"/>
    <w:rsid w:val="00767434"/>
    <w:rsid w:val="00767713"/>
    <w:rsid w:val="00771118"/>
    <w:rsid w:val="00773499"/>
    <w:rsid w:val="007735C1"/>
    <w:rsid w:val="007758F0"/>
    <w:rsid w:val="00777136"/>
    <w:rsid w:val="00777816"/>
    <w:rsid w:val="00777F8F"/>
    <w:rsid w:val="00780607"/>
    <w:rsid w:val="007819F5"/>
    <w:rsid w:val="00781DDA"/>
    <w:rsid w:val="00783468"/>
    <w:rsid w:val="00784B38"/>
    <w:rsid w:val="00787C55"/>
    <w:rsid w:val="00791299"/>
    <w:rsid w:val="00793821"/>
    <w:rsid w:val="00794D00"/>
    <w:rsid w:val="007A1391"/>
    <w:rsid w:val="007A1FE5"/>
    <w:rsid w:val="007A2752"/>
    <w:rsid w:val="007A3B52"/>
    <w:rsid w:val="007A5ED1"/>
    <w:rsid w:val="007B0A47"/>
    <w:rsid w:val="007B2A5C"/>
    <w:rsid w:val="007B48F9"/>
    <w:rsid w:val="007B5E74"/>
    <w:rsid w:val="007B6714"/>
    <w:rsid w:val="007B6DF4"/>
    <w:rsid w:val="007B6EBD"/>
    <w:rsid w:val="007B780F"/>
    <w:rsid w:val="007C2FE2"/>
    <w:rsid w:val="007C6B11"/>
    <w:rsid w:val="007C76F0"/>
    <w:rsid w:val="007D0700"/>
    <w:rsid w:val="007D1D5D"/>
    <w:rsid w:val="007D3242"/>
    <w:rsid w:val="007D339B"/>
    <w:rsid w:val="007D39C0"/>
    <w:rsid w:val="007D3A74"/>
    <w:rsid w:val="007D7AD6"/>
    <w:rsid w:val="007E00AB"/>
    <w:rsid w:val="007E2489"/>
    <w:rsid w:val="007E2E2C"/>
    <w:rsid w:val="007E3A34"/>
    <w:rsid w:val="007E48F2"/>
    <w:rsid w:val="007E6507"/>
    <w:rsid w:val="007E7CAA"/>
    <w:rsid w:val="007F079C"/>
    <w:rsid w:val="007F2CE5"/>
    <w:rsid w:val="007F37F4"/>
    <w:rsid w:val="007F3D7F"/>
    <w:rsid w:val="007F6534"/>
    <w:rsid w:val="007F7F89"/>
    <w:rsid w:val="008015F3"/>
    <w:rsid w:val="00802561"/>
    <w:rsid w:val="00803FAD"/>
    <w:rsid w:val="00804FF6"/>
    <w:rsid w:val="0080595F"/>
    <w:rsid w:val="00806362"/>
    <w:rsid w:val="0080709A"/>
    <w:rsid w:val="0081209B"/>
    <w:rsid w:val="008137BF"/>
    <w:rsid w:val="00814D75"/>
    <w:rsid w:val="00815EC6"/>
    <w:rsid w:val="00816FF4"/>
    <w:rsid w:val="0081766B"/>
    <w:rsid w:val="00817F74"/>
    <w:rsid w:val="0082055A"/>
    <w:rsid w:val="008206E4"/>
    <w:rsid w:val="00820983"/>
    <w:rsid w:val="00820E3E"/>
    <w:rsid w:val="008219CE"/>
    <w:rsid w:val="008221C2"/>
    <w:rsid w:val="00822446"/>
    <w:rsid w:val="00825DDD"/>
    <w:rsid w:val="00826C60"/>
    <w:rsid w:val="0082783C"/>
    <w:rsid w:val="008303B1"/>
    <w:rsid w:val="008305DA"/>
    <w:rsid w:val="00834635"/>
    <w:rsid w:val="00834BA1"/>
    <w:rsid w:val="008357C4"/>
    <w:rsid w:val="0083586F"/>
    <w:rsid w:val="0083774D"/>
    <w:rsid w:val="0084038B"/>
    <w:rsid w:val="00842108"/>
    <w:rsid w:val="008431BE"/>
    <w:rsid w:val="00843CD4"/>
    <w:rsid w:val="00845B57"/>
    <w:rsid w:val="008460D5"/>
    <w:rsid w:val="008521BF"/>
    <w:rsid w:val="00852F66"/>
    <w:rsid w:val="00854D43"/>
    <w:rsid w:val="008558A1"/>
    <w:rsid w:val="00856380"/>
    <w:rsid w:val="0085698C"/>
    <w:rsid w:val="0085760F"/>
    <w:rsid w:val="00857721"/>
    <w:rsid w:val="00861C6B"/>
    <w:rsid w:val="0086242B"/>
    <w:rsid w:val="00862F8C"/>
    <w:rsid w:val="0086394D"/>
    <w:rsid w:val="00863CE7"/>
    <w:rsid w:val="00865E2E"/>
    <w:rsid w:val="0086619B"/>
    <w:rsid w:val="00866EC4"/>
    <w:rsid w:val="00866FC5"/>
    <w:rsid w:val="0087102E"/>
    <w:rsid w:val="00871706"/>
    <w:rsid w:val="0087210A"/>
    <w:rsid w:val="00872D18"/>
    <w:rsid w:val="00873231"/>
    <w:rsid w:val="0087323F"/>
    <w:rsid w:val="00873735"/>
    <w:rsid w:val="00874B03"/>
    <w:rsid w:val="00876530"/>
    <w:rsid w:val="0087793B"/>
    <w:rsid w:val="0088017A"/>
    <w:rsid w:val="00880DE8"/>
    <w:rsid w:val="00881839"/>
    <w:rsid w:val="00881D49"/>
    <w:rsid w:val="00883F7C"/>
    <w:rsid w:val="00886FC0"/>
    <w:rsid w:val="0088734C"/>
    <w:rsid w:val="00887BD0"/>
    <w:rsid w:val="00890637"/>
    <w:rsid w:val="008927D7"/>
    <w:rsid w:val="00893157"/>
    <w:rsid w:val="00893CBD"/>
    <w:rsid w:val="00895F50"/>
    <w:rsid w:val="008961B6"/>
    <w:rsid w:val="008A08BB"/>
    <w:rsid w:val="008A097B"/>
    <w:rsid w:val="008A17B4"/>
    <w:rsid w:val="008A1CAF"/>
    <w:rsid w:val="008A3912"/>
    <w:rsid w:val="008A47F2"/>
    <w:rsid w:val="008A618C"/>
    <w:rsid w:val="008A6BC3"/>
    <w:rsid w:val="008B1056"/>
    <w:rsid w:val="008B31B4"/>
    <w:rsid w:val="008B3229"/>
    <w:rsid w:val="008B3302"/>
    <w:rsid w:val="008B664B"/>
    <w:rsid w:val="008B69A5"/>
    <w:rsid w:val="008B704C"/>
    <w:rsid w:val="008B7D81"/>
    <w:rsid w:val="008B7E52"/>
    <w:rsid w:val="008C24D8"/>
    <w:rsid w:val="008C4C05"/>
    <w:rsid w:val="008C68A2"/>
    <w:rsid w:val="008C731E"/>
    <w:rsid w:val="008D3B05"/>
    <w:rsid w:val="008D40CA"/>
    <w:rsid w:val="008D55DA"/>
    <w:rsid w:val="008D7336"/>
    <w:rsid w:val="008E2910"/>
    <w:rsid w:val="008E3810"/>
    <w:rsid w:val="008E62D9"/>
    <w:rsid w:val="008E6BDB"/>
    <w:rsid w:val="008F05C0"/>
    <w:rsid w:val="008F0C38"/>
    <w:rsid w:val="008F1C7F"/>
    <w:rsid w:val="008F2867"/>
    <w:rsid w:val="008F34CD"/>
    <w:rsid w:val="008F5074"/>
    <w:rsid w:val="008F5357"/>
    <w:rsid w:val="008F58C9"/>
    <w:rsid w:val="008F7A32"/>
    <w:rsid w:val="00901F8F"/>
    <w:rsid w:val="00902327"/>
    <w:rsid w:val="00903DC1"/>
    <w:rsid w:val="00904A5D"/>
    <w:rsid w:val="00904CD5"/>
    <w:rsid w:val="00905120"/>
    <w:rsid w:val="00906086"/>
    <w:rsid w:val="00907300"/>
    <w:rsid w:val="00907954"/>
    <w:rsid w:val="00907DAF"/>
    <w:rsid w:val="009102E0"/>
    <w:rsid w:val="009111BD"/>
    <w:rsid w:val="009125A8"/>
    <w:rsid w:val="00913D88"/>
    <w:rsid w:val="00914FD9"/>
    <w:rsid w:val="00915DF1"/>
    <w:rsid w:val="009166A4"/>
    <w:rsid w:val="00916DA2"/>
    <w:rsid w:val="0092398C"/>
    <w:rsid w:val="00924F95"/>
    <w:rsid w:val="00925CE9"/>
    <w:rsid w:val="00926F34"/>
    <w:rsid w:val="00927B25"/>
    <w:rsid w:val="00931981"/>
    <w:rsid w:val="0093468E"/>
    <w:rsid w:val="00934843"/>
    <w:rsid w:val="0093529A"/>
    <w:rsid w:val="009354B2"/>
    <w:rsid w:val="0093671B"/>
    <w:rsid w:val="00940209"/>
    <w:rsid w:val="00943A21"/>
    <w:rsid w:val="009449E9"/>
    <w:rsid w:val="00946E59"/>
    <w:rsid w:val="00947DA2"/>
    <w:rsid w:val="009507A8"/>
    <w:rsid w:val="009512BF"/>
    <w:rsid w:val="009533A6"/>
    <w:rsid w:val="00953E91"/>
    <w:rsid w:val="009556DE"/>
    <w:rsid w:val="00960467"/>
    <w:rsid w:val="00960A57"/>
    <w:rsid w:val="0096143F"/>
    <w:rsid w:val="0096214F"/>
    <w:rsid w:val="00965316"/>
    <w:rsid w:val="0096655F"/>
    <w:rsid w:val="009679DC"/>
    <w:rsid w:val="009728C6"/>
    <w:rsid w:val="00981908"/>
    <w:rsid w:val="0098547F"/>
    <w:rsid w:val="009862D9"/>
    <w:rsid w:val="009901D3"/>
    <w:rsid w:val="00990E25"/>
    <w:rsid w:val="00994CF1"/>
    <w:rsid w:val="0099585A"/>
    <w:rsid w:val="009969A3"/>
    <w:rsid w:val="009A058A"/>
    <w:rsid w:val="009A397C"/>
    <w:rsid w:val="009A50BA"/>
    <w:rsid w:val="009A5D62"/>
    <w:rsid w:val="009A684D"/>
    <w:rsid w:val="009A7244"/>
    <w:rsid w:val="009A7B63"/>
    <w:rsid w:val="009B0BAA"/>
    <w:rsid w:val="009B1FD3"/>
    <w:rsid w:val="009B306C"/>
    <w:rsid w:val="009B4633"/>
    <w:rsid w:val="009B4F50"/>
    <w:rsid w:val="009B611F"/>
    <w:rsid w:val="009B6122"/>
    <w:rsid w:val="009B7B55"/>
    <w:rsid w:val="009C0DA4"/>
    <w:rsid w:val="009C119C"/>
    <w:rsid w:val="009C1722"/>
    <w:rsid w:val="009C5472"/>
    <w:rsid w:val="009C72B8"/>
    <w:rsid w:val="009C73D2"/>
    <w:rsid w:val="009D0C2E"/>
    <w:rsid w:val="009D0E6F"/>
    <w:rsid w:val="009D0F2F"/>
    <w:rsid w:val="009D31E8"/>
    <w:rsid w:val="009D4CAC"/>
    <w:rsid w:val="009D646A"/>
    <w:rsid w:val="009D7B27"/>
    <w:rsid w:val="009E0262"/>
    <w:rsid w:val="009E0946"/>
    <w:rsid w:val="009E1191"/>
    <w:rsid w:val="009E1B9A"/>
    <w:rsid w:val="009E42F8"/>
    <w:rsid w:val="009E43A7"/>
    <w:rsid w:val="009E69A6"/>
    <w:rsid w:val="009F58AB"/>
    <w:rsid w:val="009F5CE1"/>
    <w:rsid w:val="009F672D"/>
    <w:rsid w:val="009F7B36"/>
    <w:rsid w:val="00A009F1"/>
    <w:rsid w:val="00A04919"/>
    <w:rsid w:val="00A0540E"/>
    <w:rsid w:val="00A05EC2"/>
    <w:rsid w:val="00A111C5"/>
    <w:rsid w:val="00A12BBA"/>
    <w:rsid w:val="00A13F30"/>
    <w:rsid w:val="00A204EE"/>
    <w:rsid w:val="00A22AC5"/>
    <w:rsid w:val="00A236B5"/>
    <w:rsid w:val="00A24945"/>
    <w:rsid w:val="00A24B49"/>
    <w:rsid w:val="00A268A6"/>
    <w:rsid w:val="00A30311"/>
    <w:rsid w:val="00A30BCB"/>
    <w:rsid w:val="00A31D9F"/>
    <w:rsid w:val="00A32B1B"/>
    <w:rsid w:val="00A34229"/>
    <w:rsid w:val="00A34C94"/>
    <w:rsid w:val="00A35E8E"/>
    <w:rsid w:val="00A368F0"/>
    <w:rsid w:val="00A379D9"/>
    <w:rsid w:val="00A41B5A"/>
    <w:rsid w:val="00A45019"/>
    <w:rsid w:val="00A45ECA"/>
    <w:rsid w:val="00A45ECF"/>
    <w:rsid w:val="00A473CC"/>
    <w:rsid w:val="00A4766A"/>
    <w:rsid w:val="00A5018C"/>
    <w:rsid w:val="00A51983"/>
    <w:rsid w:val="00A52436"/>
    <w:rsid w:val="00A524A8"/>
    <w:rsid w:val="00A52724"/>
    <w:rsid w:val="00A531C5"/>
    <w:rsid w:val="00A5505D"/>
    <w:rsid w:val="00A55318"/>
    <w:rsid w:val="00A555DB"/>
    <w:rsid w:val="00A55D26"/>
    <w:rsid w:val="00A56F2F"/>
    <w:rsid w:val="00A576AA"/>
    <w:rsid w:val="00A61634"/>
    <w:rsid w:val="00A61ADD"/>
    <w:rsid w:val="00A6371A"/>
    <w:rsid w:val="00A64D4C"/>
    <w:rsid w:val="00A6726B"/>
    <w:rsid w:val="00A700AE"/>
    <w:rsid w:val="00A70CF5"/>
    <w:rsid w:val="00A7112A"/>
    <w:rsid w:val="00A724AF"/>
    <w:rsid w:val="00A7261F"/>
    <w:rsid w:val="00A72AB3"/>
    <w:rsid w:val="00A73BF8"/>
    <w:rsid w:val="00A73E1F"/>
    <w:rsid w:val="00A74449"/>
    <w:rsid w:val="00A74C7D"/>
    <w:rsid w:val="00A75E6A"/>
    <w:rsid w:val="00A76043"/>
    <w:rsid w:val="00A774D1"/>
    <w:rsid w:val="00A80B48"/>
    <w:rsid w:val="00A811AF"/>
    <w:rsid w:val="00A81424"/>
    <w:rsid w:val="00A815E1"/>
    <w:rsid w:val="00A82490"/>
    <w:rsid w:val="00A83482"/>
    <w:rsid w:val="00A84AE6"/>
    <w:rsid w:val="00A84C66"/>
    <w:rsid w:val="00A86B71"/>
    <w:rsid w:val="00A90053"/>
    <w:rsid w:val="00A90999"/>
    <w:rsid w:val="00A91446"/>
    <w:rsid w:val="00A91BC4"/>
    <w:rsid w:val="00A9220B"/>
    <w:rsid w:val="00A9351B"/>
    <w:rsid w:val="00A93A52"/>
    <w:rsid w:val="00A95E42"/>
    <w:rsid w:val="00A963D8"/>
    <w:rsid w:val="00A9773D"/>
    <w:rsid w:val="00A977C9"/>
    <w:rsid w:val="00A977D4"/>
    <w:rsid w:val="00A979CC"/>
    <w:rsid w:val="00AA046C"/>
    <w:rsid w:val="00AA0747"/>
    <w:rsid w:val="00AA2218"/>
    <w:rsid w:val="00AA33F4"/>
    <w:rsid w:val="00AA4703"/>
    <w:rsid w:val="00AA4E84"/>
    <w:rsid w:val="00AA52E1"/>
    <w:rsid w:val="00AA56EA"/>
    <w:rsid w:val="00AA5EBD"/>
    <w:rsid w:val="00AA6FC9"/>
    <w:rsid w:val="00AA7C67"/>
    <w:rsid w:val="00AB0C59"/>
    <w:rsid w:val="00AB385C"/>
    <w:rsid w:val="00AB52EE"/>
    <w:rsid w:val="00AB6BA6"/>
    <w:rsid w:val="00AC042C"/>
    <w:rsid w:val="00AC0C8A"/>
    <w:rsid w:val="00AC2150"/>
    <w:rsid w:val="00AC26ED"/>
    <w:rsid w:val="00AC4204"/>
    <w:rsid w:val="00AC5A0D"/>
    <w:rsid w:val="00AC5AB0"/>
    <w:rsid w:val="00AD2D2C"/>
    <w:rsid w:val="00AD2E03"/>
    <w:rsid w:val="00AD564C"/>
    <w:rsid w:val="00AD5D6F"/>
    <w:rsid w:val="00AD6414"/>
    <w:rsid w:val="00AD68F2"/>
    <w:rsid w:val="00AD6F8B"/>
    <w:rsid w:val="00AE4764"/>
    <w:rsid w:val="00AE4CEF"/>
    <w:rsid w:val="00AE7732"/>
    <w:rsid w:val="00AF2642"/>
    <w:rsid w:val="00AF3CB2"/>
    <w:rsid w:val="00AF6753"/>
    <w:rsid w:val="00B014D7"/>
    <w:rsid w:val="00B031EA"/>
    <w:rsid w:val="00B03283"/>
    <w:rsid w:val="00B0464F"/>
    <w:rsid w:val="00B04AA5"/>
    <w:rsid w:val="00B0668B"/>
    <w:rsid w:val="00B115F3"/>
    <w:rsid w:val="00B13706"/>
    <w:rsid w:val="00B157E7"/>
    <w:rsid w:val="00B16110"/>
    <w:rsid w:val="00B16388"/>
    <w:rsid w:val="00B17433"/>
    <w:rsid w:val="00B2027A"/>
    <w:rsid w:val="00B23B5D"/>
    <w:rsid w:val="00B25508"/>
    <w:rsid w:val="00B25972"/>
    <w:rsid w:val="00B30310"/>
    <w:rsid w:val="00B30E2D"/>
    <w:rsid w:val="00B30F90"/>
    <w:rsid w:val="00B3110E"/>
    <w:rsid w:val="00B32168"/>
    <w:rsid w:val="00B32EA0"/>
    <w:rsid w:val="00B34FA1"/>
    <w:rsid w:val="00B37A00"/>
    <w:rsid w:val="00B408C0"/>
    <w:rsid w:val="00B41275"/>
    <w:rsid w:val="00B41E92"/>
    <w:rsid w:val="00B44BE4"/>
    <w:rsid w:val="00B45386"/>
    <w:rsid w:val="00B4578B"/>
    <w:rsid w:val="00B4637B"/>
    <w:rsid w:val="00B464A9"/>
    <w:rsid w:val="00B46735"/>
    <w:rsid w:val="00B51A8A"/>
    <w:rsid w:val="00B55D47"/>
    <w:rsid w:val="00B55F52"/>
    <w:rsid w:val="00B5636C"/>
    <w:rsid w:val="00B56DE6"/>
    <w:rsid w:val="00B60A07"/>
    <w:rsid w:val="00B61685"/>
    <w:rsid w:val="00B616A6"/>
    <w:rsid w:val="00B63C11"/>
    <w:rsid w:val="00B64AE6"/>
    <w:rsid w:val="00B64DE0"/>
    <w:rsid w:val="00B64FFA"/>
    <w:rsid w:val="00B66838"/>
    <w:rsid w:val="00B67697"/>
    <w:rsid w:val="00B72A6C"/>
    <w:rsid w:val="00B72EC2"/>
    <w:rsid w:val="00B73D04"/>
    <w:rsid w:val="00B74115"/>
    <w:rsid w:val="00B76BBC"/>
    <w:rsid w:val="00B76C2D"/>
    <w:rsid w:val="00B77D4F"/>
    <w:rsid w:val="00B80450"/>
    <w:rsid w:val="00B80730"/>
    <w:rsid w:val="00B80C01"/>
    <w:rsid w:val="00B80C88"/>
    <w:rsid w:val="00B8103A"/>
    <w:rsid w:val="00B82F08"/>
    <w:rsid w:val="00B83ED3"/>
    <w:rsid w:val="00B852A2"/>
    <w:rsid w:val="00B855B1"/>
    <w:rsid w:val="00B86B7F"/>
    <w:rsid w:val="00B86CE9"/>
    <w:rsid w:val="00B87704"/>
    <w:rsid w:val="00B877F8"/>
    <w:rsid w:val="00B87991"/>
    <w:rsid w:val="00B90BF7"/>
    <w:rsid w:val="00B91638"/>
    <w:rsid w:val="00B94A94"/>
    <w:rsid w:val="00BA01C7"/>
    <w:rsid w:val="00BA04C1"/>
    <w:rsid w:val="00BA1776"/>
    <w:rsid w:val="00BA1D89"/>
    <w:rsid w:val="00BA2A8D"/>
    <w:rsid w:val="00BA44FD"/>
    <w:rsid w:val="00BA4C93"/>
    <w:rsid w:val="00BA5126"/>
    <w:rsid w:val="00BA570B"/>
    <w:rsid w:val="00BA6306"/>
    <w:rsid w:val="00BA790D"/>
    <w:rsid w:val="00BB0F61"/>
    <w:rsid w:val="00BB3E42"/>
    <w:rsid w:val="00BB53A6"/>
    <w:rsid w:val="00BB6491"/>
    <w:rsid w:val="00BC0934"/>
    <w:rsid w:val="00BC0980"/>
    <w:rsid w:val="00BC0B9D"/>
    <w:rsid w:val="00BC0BB8"/>
    <w:rsid w:val="00BC3F53"/>
    <w:rsid w:val="00BC4C36"/>
    <w:rsid w:val="00BC5757"/>
    <w:rsid w:val="00BC5B79"/>
    <w:rsid w:val="00BD0302"/>
    <w:rsid w:val="00BD07AE"/>
    <w:rsid w:val="00BD28B3"/>
    <w:rsid w:val="00BD48FB"/>
    <w:rsid w:val="00BD7B89"/>
    <w:rsid w:val="00BE0E02"/>
    <w:rsid w:val="00BE529B"/>
    <w:rsid w:val="00BE5516"/>
    <w:rsid w:val="00BE588C"/>
    <w:rsid w:val="00BE6174"/>
    <w:rsid w:val="00BE7846"/>
    <w:rsid w:val="00BF172C"/>
    <w:rsid w:val="00BF2B68"/>
    <w:rsid w:val="00BF342A"/>
    <w:rsid w:val="00BF4947"/>
    <w:rsid w:val="00BF4E21"/>
    <w:rsid w:val="00BF7068"/>
    <w:rsid w:val="00C03B8A"/>
    <w:rsid w:val="00C042DC"/>
    <w:rsid w:val="00C04613"/>
    <w:rsid w:val="00C046BE"/>
    <w:rsid w:val="00C05C5B"/>
    <w:rsid w:val="00C06737"/>
    <w:rsid w:val="00C0703F"/>
    <w:rsid w:val="00C07F2D"/>
    <w:rsid w:val="00C1296D"/>
    <w:rsid w:val="00C1369F"/>
    <w:rsid w:val="00C1499E"/>
    <w:rsid w:val="00C14CAA"/>
    <w:rsid w:val="00C155B8"/>
    <w:rsid w:val="00C162EB"/>
    <w:rsid w:val="00C17B9F"/>
    <w:rsid w:val="00C20103"/>
    <w:rsid w:val="00C20C03"/>
    <w:rsid w:val="00C217AC"/>
    <w:rsid w:val="00C23310"/>
    <w:rsid w:val="00C23955"/>
    <w:rsid w:val="00C2425A"/>
    <w:rsid w:val="00C3137C"/>
    <w:rsid w:val="00C31A8E"/>
    <w:rsid w:val="00C32D6F"/>
    <w:rsid w:val="00C36A3D"/>
    <w:rsid w:val="00C36B56"/>
    <w:rsid w:val="00C3711C"/>
    <w:rsid w:val="00C412B3"/>
    <w:rsid w:val="00C42CDB"/>
    <w:rsid w:val="00C43876"/>
    <w:rsid w:val="00C4652F"/>
    <w:rsid w:val="00C520F2"/>
    <w:rsid w:val="00C52828"/>
    <w:rsid w:val="00C53F28"/>
    <w:rsid w:val="00C554AF"/>
    <w:rsid w:val="00C56078"/>
    <w:rsid w:val="00C576E6"/>
    <w:rsid w:val="00C5780B"/>
    <w:rsid w:val="00C60195"/>
    <w:rsid w:val="00C602DA"/>
    <w:rsid w:val="00C6036D"/>
    <w:rsid w:val="00C63948"/>
    <w:rsid w:val="00C63C49"/>
    <w:rsid w:val="00C6438E"/>
    <w:rsid w:val="00C65FEE"/>
    <w:rsid w:val="00C6665F"/>
    <w:rsid w:val="00C67985"/>
    <w:rsid w:val="00C67BA7"/>
    <w:rsid w:val="00C72497"/>
    <w:rsid w:val="00C73CDC"/>
    <w:rsid w:val="00C74B10"/>
    <w:rsid w:val="00C74B84"/>
    <w:rsid w:val="00C7518B"/>
    <w:rsid w:val="00C75D4E"/>
    <w:rsid w:val="00C76D2D"/>
    <w:rsid w:val="00C77A9A"/>
    <w:rsid w:val="00C80F27"/>
    <w:rsid w:val="00C818A3"/>
    <w:rsid w:val="00C83614"/>
    <w:rsid w:val="00C84674"/>
    <w:rsid w:val="00C85393"/>
    <w:rsid w:val="00C862E5"/>
    <w:rsid w:val="00C90C0F"/>
    <w:rsid w:val="00C91C21"/>
    <w:rsid w:val="00C92910"/>
    <w:rsid w:val="00C97DBD"/>
    <w:rsid w:val="00C97E5E"/>
    <w:rsid w:val="00CA3D2E"/>
    <w:rsid w:val="00CA4186"/>
    <w:rsid w:val="00CA4F3A"/>
    <w:rsid w:val="00CA4F3C"/>
    <w:rsid w:val="00CA5A5C"/>
    <w:rsid w:val="00CA5A61"/>
    <w:rsid w:val="00CA5B58"/>
    <w:rsid w:val="00CA7224"/>
    <w:rsid w:val="00CA7B6F"/>
    <w:rsid w:val="00CB0F5D"/>
    <w:rsid w:val="00CB2E1E"/>
    <w:rsid w:val="00CB4DA4"/>
    <w:rsid w:val="00CB5279"/>
    <w:rsid w:val="00CB5452"/>
    <w:rsid w:val="00CC0AFF"/>
    <w:rsid w:val="00CC41F0"/>
    <w:rsid w:val="00CD03D2"/>
    <w:rsid w:val="00CD2753"/>
    <w:rsid w:val="00CD2E38"/>
    <w:rsid w:val="00CD5A13"/>
    <w:rsid w:val="00CD7232"/>
    <w:rsid w:val="00CD7A73"/>
    <w:rsid w:val="00CE082A"/>
    <w:rsid w:val="00CE1E7C"/>
    <w:rsid w:val="00CE3E19"/>
    <w:rsid w:val="00CE479B"/>
    <w:rsid w:val="00CE74C4"/>
    <w:rsid w:val="00CF0132"/>
    <w:rsid w:val="00CF0985"/>
    <w:rsid w:val="00CF1730"/>
    <w:rsid w:val="00CF282F"/>
    <w:rsid w:val="00CF37CD"/>
    <w:rsid w:val="00CF6F8C"/>
    <w:rsid w:val="00D0061A"/>
    <w:rsid w:val="00D0531E"/>
    <w:rsid w:val="00D064C0"/>
    <w:rsid w:val="00D10A2C"/>
    <w:rsid w:val="00D13623"/>
    <w:rsid w:val="00D138F1"/>
    <w:rsid w:val="00D14F76"/>
    <w:rsid w:val="00D173BC"/>
    <w:rsid w:val="00D22D2E"/>
    <w:rsid w:val="00D23C17"/>
    <w:rsid w:val="00D24069"/>
    <w:rsid w:val="00D2459F"/>
    <w:rsid w:val="00D248C4"/>
    <w:rsid w:val="00D24C0E"/>
    <w:rsid w:val="00D26236"/>
    <w:rsid w:val="00D27614"/>
    <w:rsid w:val="00D3376A"/>
    <w:rsid w:val="00D33F90"/>
    <w:rsid w:val="00D3513D"/>
    <w:rsid w:val="00D35B53"/>
    <w:rsid w:val="00D35F3F"/>
    <w:rsid w:val="00D36171"/>
    <w:rsid w:val="00D36CD3"/>
    <w:rsid w:val="00D40E67"/>
    <w:rsid w:val="00D41351"/>
    <w:rsid w:val="00D43F7F"/>
    <w:rsid w:val="00D44906"/>
    <w:rsid w:val="00D44CD3"/>
    <w:rsid w:val="00D459C9"/>
    <w:rsid w:val="00D45A9D"/>
    <w:rsid w:val="00D46023"/>
    <w:rsid w:val="00D50AD8"/>
    <w:rsid w:val="00D50AF9"/>
    <w:rsid w:val="00D5156C"/>
    <w:rsid w:val="00D52D10"/>
    <w:rsid w:val="00D53C06"/>
    <w:rsid w:val="00D5407E"/>
    <w:rsid w:val="00D5649F"/>
    <w:rsid w:val="00D565EF"/>
    <w:rsid w:val="00D57102"/>
    <w:rsid w:val="00D57B80"/>
    <w:rsid w:val="00D60983"/>
    <w:rsid w:val="00D63169"/>
    <w:rsid w:val="00D6396D"/>
    <w:rsid w:val="00D65DC1"/>
    <w:rsid w:val="00D6604C"/>
    <w:rsid w:val="00D66A7C"/>
    <w:rsid w:val="00D66CC9"/>
    <w:rsid w:val="00D676AC"/>
    <w:rsid w:val="00D74B6B"/>
    <w:rsid w:val="00D86A2F"/>
    <w:rsid w:val="00D877F0"/>
    <w:rsid w:val="00D87A7C"/>
    <w:rsid w:val="00D87DB9"/>
    <w:rsid w:val="00D922A2"/>
    <w:rsid w:val="00D93865"/>
    <w:rsid w:val="00D95F05"/>
    <w:rsid w:val="00D96883"/>
    <w:rsid w:val="00DA2902"/>
    <w:rsid w:val="00DA2ABD"/>
    <w:rsid w:val="00DA63E9"/>
    <w:rsid w:val="00DB1B3E"/>
    <w:rsid w:val="00DB306B"/>
    <w:rsid w:val="00DB4271"/>
    <w:rsid w:val="00DB69F9"/>
    <w:rsid w:val="00DB6D9F"/>
    <w:rsid w:val="00DB6E80"/>
    <w:rsid w:val="00DB79F3"/>
    <w:rsid w:val="00DB7B0C"/>
    <w:rsid w:val="00DC166D"/>
    <w:rsid w:val="00DC199B"/>
    <w:rsid w:val="00DC2D8B"/>
    <w:rsid w:val="00DC361C"/>
    <w:rsid w:val="00DC4ADD"/>
    <w:rsid w:val="00DC506D"/>
    <w:rsid w:val="00DC525E"/>
    <w:rsid w:val="00DD05B9"/>
    <w:rsid w:val="00DD69FC"/>
    <w:rsid w:val="00DE0C16"/>
    <w:rsid w:val="00DE30F1"/>
    <w:rsid w:val="00DE5721"/>
    <w:rsid w:val="00DE6524"/>
    <w:rsid w:val="00DE79A4"/>
    <w:rsid w:val="00DF0466"/>
    <w:rsid w:val="00DF0A97"/>
    <w:rsid w:val="00DF3EA7"/>
    <w:rsid w:val="00DF3EAA"/>
    <w:rsid w:val="00DF6A7F"/>
    <w:rsid w:val="00DF7CD6"/>
    <w:rsid w:val="00E00C3E"/>
    <w:rsid w:val="00E01354"/>
    <w:rsid w:val="00E016C6"/>
    <w:rsid w:val="00E042B9"/>
    <w:rsid w:val="00E0541D"/>
    <w:rsid w:val="00E077CB"/>
    <w:rsid w:val="00E12D20"/>
    <w:rsid w:val="00E15FD9"/>
    <w:rsid w:val="00E1606A"/>
    <w:rsid w:val="00E16767"/>
    <w:rsid w:val="00E1698A"/>
    <w:rsid w:val="00E2044B"/>
    <w:rsid w:val="00E207F5"/>
    <w:rsid w:val="00E2242E"/>
    <w:rsid w:val="00E22872"/>
    <w:rsid w:val="00E23C2B"/>
    <w:rsid w:val="00E24DC2"/>
    <w:rsid w:val="00E24DF9"/>
    <w:rsid w:val="00E256E6"/>
    <w:rsid w:val="00E27009"/>
    <w:rsid w:val="00E27DB9"/>
    <w:rsid w:val="00E30ABF"/>
    <w:rsid w:val="00E32AE7"/>
    <w:rsid w:val="00E36060"/>
    <w:rsid w:val="00E370E8"/>
    <w:rsid w:val="00E40851"/>
    <w:rsid w:val="00E411AE"/>
    <w:rsid w:val="00E41B4C"/>
    <w:rsid w:val="00E41D2D"/>
    <w:rsid w:val="00E420ED"/>
    <w:rsid w:val="00E42227"/>
    <w:rsid w:val="00E42815"/>
    <w:rsid w:val="00E44065"/>
    <w:rsid w:val="00E445D4"/>
    <w:rsid w:val="00E44D7A"/>
    <w:rsid w:val="00E45A74"/>
    <w:rsid w:val="00E462BC"/>
    <w:rsid w:val="00E52657"/>
    <w:rsid w:val="00E53754"/>
    <w:rsid w:val="00E54052"/>
    <w:rsid w:val="00E55237"/>
    <w:rsid w:val="00E55778"/>
    <w:rsid w:val="00E5584C"/>
    <w:rsid w:val="00E55FBF"/>
    <w:rsid w:val="00E56D2E"/>
    <w:rsid w:val="00E57541"/>
    <w:rsid w:val="00E61261"/>
    <w:rsid w:val="00E61BA3"/>
    <w:rsid w:val="00E66F83"/>
    <w:rsid w:val="00E67391"/>
    <w:rsid w:val="00E7363D"/>
    <w:rsid w:val="00E7628E"/>
    <w:rsid w:val="00E764BD"/>
    <w:rsid w:val="00E774FA"/>
    <w:rsid w:val="00E77687"/>
    <w:rsid w:val="00E80712"/>
    <w:rsid w:val="00E82923"/>
    <w:rsid w:val="00E83D49"/>
    <w:rsid w:val="00E841AF"/>
    <w:rsid w:val="00E845A5"/>
    <w:rsid w:val="00E859E2"/>
    <w:rsid w:val="00E85CF4"/>
    <w:rsid w:val="00E86102"/>
    <w:rsid w:val="00E86CBA"/>
    <w:rsid w:val="00E877C9"/>
    <w:rsid w:val="00E912AD"/>
    <w:rsid w:val="00E91CF9"/>
    <w:rsid w:val="00E93CB1"/>
    <w:rsid w:val="00EA13D8"/>
    <w:rsid w:val="00EA196D"/>
    <w:rsid w:val="00EA21AE"/>
    <w:rsid w:val="00EA2709"/>
    <w:rsid w:val="00EA486D"/>
    <w:rsid w:val="00EA4D6C"/>
    <w:rsid w:val="00EA6D66"/>
    <w:rsid w:val="00EA6D94"/>
    <w:rsid w:val="00EA775B"/>
    <w:rsid w:val="00EB2472"/>
    <w:rsid w:val="00EB2CFD"/>
    <w:rsid w:val="00EB3170"/>
    <w:rsid w:val="00EB4741"/>
    <w:rsid w:val="00EB4A96"/>
    <w:rsid w:val="00EB4BF2"/>
    <w:rsid w:val="00EB4C13"/>
    <w:rsid w:val="00EB6DF7"/>
    <w:rsid w:val="00EB71EF"/>
    <w:rsid w:val="00EB7630"/>
    <w:rsid w:val="00EB7A5D"/>
    <w:rsid w:val="00EC14C4"/>
    <w:rsid w:val="00EC1E8D"/>
    <w:rsid w:val="00EC1EF8"/>
    <w:rsid w:val="00EC2BBE"/>
    <w:rsid w:val="00EC2C42"/>
    <w:rsid w:val="00EC384F"/>
    <w:rsid w:val="00EC5393"/>
    <w:rsid w:val="00EC6243"/>
    <w:rsid w:val="00EC713B"/>
    <w:rsid w:val="00EC72A8"/>
    <w:rsid w:val="00EC7F71"/>
    <w:rsid w:val="00ED3919"/>
    <w:rsid w:val="00ED4836"/>
    <w:rsid w:val="00ED5A70"/>
    <w:rsid w:val="00ED64C2"/>
    <w:rsid w:val="00ED67AF"/>
    <w:rsid w:val="00EE049D"/>
    <w:rsid w:val="00EE0925"/>
    <w:rsid w:val="00EE4842"/>
    <w:rsid w:val="00EE5D05"/>
    <w:rsid w:val="00EE6413"/>
    <w:rsid w:val="00EF1320"/>
    <w:rsid w:val="00EF1C95"/>
    <w:rsid w:val="00EF35B0"/>
    <w:rsid w:val="00EF37C3"/>
    <w:rsid w:val="00EF3A2B"/>
    <w:rsid w:val="00EF53D1"/>
    <w:rsid w:val="00EF57C2"/>
    <w:rsid w:val="00EF7738"/>
    <w:rsid w:val="00EF7D8B"/>
    <w:rsid w:val="00EF7FF8"/>
    <w:rsid w:val="00F00598"/>
    <w:rsid w:val="00F00876"/>
    <w:rsid w:val="00F00FFE"/>
    <w:rsid w:val="00F017BD"/>
    <w:rsid w:val="00F018C7"/>
    <w:rsid w:val="00F033B8"/>
    <w:rsid w:val="00F03570"/>
    <w:rsid w:val="00F04392"/>
    <w:rsid w:val="00F0598C"/>
    <w:rsid w:val="00F06093"/>
    <w:rsid w:val="00F067CA"/>
    <w:rsid w:val="00F069BE"/>
    <w:rsid w:val="00F115F8"/>
    <w:rsid w:val="00F158D1"/>
    <w:rsid w:val="00F20481"/>
    <w:rsid w:val="00F2118B"/>
    <w:rsid w:val="00F220C0"/>
    <w:rsid w:val="00F228D2"/>
    <w:rsid w:val="00F22E1C"/>
    <w:rsid w:val="00F23964"/>
    <w:rsid w:val="00F2715D"/>
    <w:rsid w:val="00F32DC9"/>
    <w:rsid w:val="00F3350E"/>
    <w:rsid w:val="00F35A6A"/>
    <w:rsid w:val="00F35E0A"/>
    <w:rsid w:val="00F3611C"/>
    <w:rsid w:val="00F36DCC"/>
    <w:rsid w:val="00F4035E"/>
    <w:rsid w:val="00F410D7"/>
    <w:rsid w:val="00F4265A"/>
    <w:rsid w:val="00F4639A"/>
    <w:rsid w:val="00F46958"/>
    <w:rsid w:val="00F50DA1"/>
    <w:rsid w:val="00F520BA"/>
    <w:rsid w:val="00F52840"/>
    <w:rsid w:val="00F53D08"/>
    <w:rsid w:val="00F54A91"/>
    <w:rsid w:val="00F54E69"/>
    <w:rsid w:val="00F55543"/>
    <w:rsid w:val="00F55F3A"/>
    <w:rsid w:val="00F57F05"/>
    <w:rsid w:val="00F60BFC"/>
    <w:rsid w:val="00F61585"/>
    <w:rsid w:val="00F6345A"/>
    <w:rsid w:val="00F642CC"/>
    <w:rsid w:val="00F64749"/>
    <w:rsid w:val="00F66375"/>
    <w:rsid w:val="00F664D4"/>
    <w:rsid w:val="00F66B63"/>
    <w:rsid w:val="00F67598"/>
    <w:rsid w:val="00F70161"/>
    <w:rsid w:val="00F70D7D"/>
    <w:rsid w:val="00F7178C"/>
    <w:rsid w:val="00F73A86"/>
    <w:rsid w:val="00F741C4"/>
    <w:rsid w:val="00F7463A"/>
    <w:rsid w:val="00F763DB"/>
    <w:rsid w:val="00F76D77"/>
    <w:rsid w:val="00F77576"/>
    <w:rsid w:val="00F77796"/>
    <w:rsid w:val="00F80813"/>
    <w:rsid w:val="00F8179F"/>
    <w:rsid w:val="00F84C39"/>
    <w:rsid w:val="00F858A5"/>
    <w:rsid w:val="00F86268"/>
    <w:rsid w:val="00F90292"/>
    <w:rsid w:val="00F929A3"/>
    <w:rsid w:val="00F933A7"/>
    <w:rsid w:val="00F93894"/>
    <w:rsid w:val="00F964B0"/>
    <w:rsid w:val="00F96C62"/>
    <w:rsid w:val="00FA006F"/>
    <w:rsid w:val="00FA175F"/>
    <w:rsid w:val="00FA3B5C"/>
    <w:rsid w:val="00FA513C"/>
    <w:rsid w:val="00FA53D7"/>
    <w:rsid w:val="00FA5E3C"/>
    <w:rsid w:val="00FA706D"/>
    <w:rsid w:val="00FA7D47"/>
    <w:rsid w:val="00FB0F37"/>
    <w:rsid w:val="00FB39BE"/>
    <w:rsid w:val="00FB4F58"/>
    <w:rsid w:val="00FB5382"/>
    <w:rsid w:val="00FB5C09"/>
    <w:rsid w:val="00FB5CDA"/>
    <w:rsid w:val="00FB6BC0"/>
    <w:rsid w:val="00FB7427"/>
    <w:rsid w:val="00FB75AD"/>
    <w:rsid w:val="00FC1B80"/>
    <w:rsid w:val="00FC439D"/>
    <w:rsid w:val="00FC5309"/>
    <w:rsid w:val="00FC69DF"/>
    <w:rsid w:val="00FD0AC9"/>
    <w:rsid w:val="00FD161C"/>
    <w:rsid w:val="00FD1D29"/>
    <w:rsid w:val="00FD2FC2"/>
    <w:rsid w:val="00FD73A1"/>
    <w:rsid w:val="00FE18D1"/>
    <w:rsid w:val="00FE238C"/>
    <w:rsid w:val="00FE29C3"/>
    <w:rsid w:val="00FE7D16"/>
    <w:rsid w:val="00FF1B02"/>
    <w:rsid w:val="00FF2577"/>
    <w:rsid w:val="00FF4172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6E817B-6D2C-4B5B-90E7-FB852072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33A6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3774D"/>
    <w:pPr>
      <w:spacing w:before="480"/>
      <w:outlineLvl w:val="0"/>
    </w:pPr>
    <w:rPr>
      <w:rFonts w:ascii="Cambria" w:eastAsia="Times New Roman" w:hAnsi="Cambria"/>
      <w:b/>
      <w:bCs/>
      <w:color w:val="365F91"/>
      <w:kern w:val="32"/>
      <w:sz w:val="28"/>
      <w:szCs w:val="28"/>
      <w:lang w:val="x-none" w:eastAsia="x-none"/>
    </w:rPr>
  </w:style>
  <w:style w:type="paragraph" w:styleId="Heading2">
    <w:name w:val="heading 2"/>
    <w:aliases w:val="Sub Section Header"/>
    <w:basedOn w:val="Normal"/>
    <w:next w:val="Normal"/>
    <w:link w:val="Heading2Char"/>
    <w:autoRedefine/>
    <w:unhideWhenUsed/>
    <w:qFormat/>
    <w:rsid w:val="009533A6"/>
    <w:pPr>
      <w:numPr>
        <w:ilvl w:val="1"/>
        <w:numId w:val="7"/>
      </w:numPr>
      <w:pBdr>
        <w:bottom w:val="single" w:sz="4" w:space="1" w:color="auto"/>
      </w:pBdr>
      <w:tabs>
        <w:tab w:val="left" w:pos="440"/>
      </w:tabs>
      <w:spacing w:before="120" w:line="240" w:lineRule="atLeast"/>
      <w:ind w:left="1022" w:hanging="965"/>
      <w:outlineLvl w:val="1"/>
    </w:pPr>
    <w:rPr>
      <w:noProof/>
      <w:kern w:val="32"/>
      <w:position w:val="12"/>
      <w:szCs w:val="20"/>
      <w:lang w:val="x-none" w:eastAsia="x-none"/>
    </w:rPr>
  </w:style>
  <w:style w:type="paragraph" w:styleId="Heading3">
    <w:name w:val="heading 3"/>
    <w:basedOn w:val="Heading2"/>
    <w:next w:val="Heading9"/>
    <w:link w:val="Heading3Char"/>
    <w:unhideWhenUsed/>
    <w:qFormat/>
    <w:rsid w:val="00DB79F3"/>
    <w:pPr>
      <w:numPr>
        <w:ilvl w:val="2"/>
      </w:numPr>
      <w:tabs>
        <w:tab w:val="num" w:pos="0"/>
      </w:tabs>
      <w:spacing w:line="240" w:lineRule="auto"/>
      <w:ind w:left="0" w:firstLine="0"/>
      <w:outlineLvl w:val="2"/>
    </w:pPr>
    <w:rPr>
      <w:noProof w:val="0"/>
      <w:position w:val="0"/>
      <w:sz w:val="16"/>
    </w:rPr>
  </w:style>
  <w:style w:type="paragraph" w:styleId="Heading4">
    <w:name w:val="heading 4"/>
    <w:basedOn w:val="Heading3"/>
    <w:next w:val="Normal"/>
    <w:link w:val="Heading4Char"/>
    <w:unhideWhenUsed/>
    <w:qFormat/>
    <w:rsid w:val="0083774D"/>
    <w:pPr>
      <w:numPr>
        <w:ilvl w:val="3"/>
      </w:numPr>
      <w:tabs>
        <w:tab w:val="num" w:pos="1620"/>
      </w:tabs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83774D"/>
    <w:pPr>
      <w:numPr>
        <w:ilvl w:val="4"/>
        <w:numId w:val="1"/>
      </w:numPr>
      <w:spacing w:before="120" w:line="264" w:lineRule="atLeast"/>
      <w:outlineLvl w:val="4"/>
    </w:pPr>
    <w:rPr>
      <w:rFonts w:ascii="Times New Roman" w:hAnsi="Times New Roman"/>
      <w:kern w:val="32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3774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kern w:val="32"/>
      <w:sz w:val="18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3774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b/>
      <w:kern w:val="32"/>
      <w:sz w:val="18"/>
      <w:szCs w:val="20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3774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kern w:val="32"/>
      <w:sz w:val="18"/>
      <w:szCs w:val="20"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unhideWhenUsed/>
    <w:qFormat/>
    <w:rsid w:val="0083774D"/>
    <w:pPr>
      <w:numPr>
        <w:ilvl w:val="8"/>
        <w:numId w:val="1"/>
      </w:numPr>
      <w:spacing w:before="240" w:after="60"/>
      <w:outlineLvl w:val="8"/>
    </w:pPr>
    <w:rPr>
      <w:rFonts w:ascii="Arial" w:hAnsi="Arial"/>
      <w:kern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3774D"/>
    <w:rPr>
      <w:rFonts w:ascii="Cambria" w:eastAsia="Times New Roman" w:hAnsi="Cambria" w:cs="Times New Roman"/>
      <w:b/>
      <w:bCs/>
      <w:color w:val="365F91"/>
      <w:kern w:val="32"/>
      <w:sz w:val="28"/>
      <w:szCs w:val="28"/>
    </w:rPr>
  </w:style>
  <w:style w:type="character" w:customStyle="1" w:styleId="Heading2Char">
    <w:name w:val="Heading 2 Char"/>
    <w:aliases w:val="Sub Section Header Char"/>
    <w:link w:val="Heading2"/>
    <w:rsid w:val="009533A6"/>
    <w:rPr>
      <w:noProof/>
      <w:kern w:val="32"/>
      <w:position w:val="12"/>
      <w:sz w:val="22"/>
      <w:lang w:val="x-none" w:eastAsia="x-none"/>
    </w:rPr>
  </w:style>
  <w:style w:type="character" w:customStyle="1" w:styleId="Heading3Char">
    <w:name w:val="Heading 3 Char"/>
    <w:link w:val="Heading3"/>
    <w:rsid w:val="00DB79F3"/>
    <w:rPr>
      <w:kern w:val="32"/>
      <w:sz w:val="16"/>
    </w:rPr>
  </w:style>
  <w:style w:type="character" w:customStyle="1" w:styleId="Heading4Char">
    <w:name w:val="Heading 4 Char"/>
    <w:link w:val="Heading4"/>
    <w:rsid w:val="0083774D"/>
    <w:rPr>
      <w:kern w:val="32"/>
      <w:sz w:val="16"/>
    </w:rPr>
  </w:style>
  <w:style w:type="character" w:customStyle="1" w:styleId="Heading5Char">
    <w:name w:val="Heading 5 Char"/>
    <w:link w:val="Heading5"/>
    <w:rsid w:val="0083774D"/>
    <w:rPr>
      <w:rFonts w:ascii="Times New Roman" w:hAnsi="Times New Roman"/>
      <w:kern w:val="32"/>
    </w:rPr>
  </w:style>
  <w:style w:type="character" w:customStyle="1" w:styleId="Heading6Char">
    <w:name w:val="Heading 6 Char"/>
    <w:link w:val="Heading6"/>
    <w:semiHidden/>
    <w:rsid w:val="0083774D"/>
    <w:rPr>
      <w:rFonts w:ascii="Times New Roman" w:hAnsi="Times New Roman"/>
      <w:b/>
      <w:kern w:val="32"/>
      <w:sz w:val="18"/>
    </w:rPr>
  </w:style>
  <w:style w:type="character" w:customStyle="1" w:styleId="Heading7Char">
    <w:name w:val="Heading 7 Char"/>
    <w:link w:val="Heading7"/>
    <w:semiHidden/>
    <w:rsid w:val="0083774D"/>
    <w:rPr>
      <w:rFonts w:ascii="Times New Roman" w:hAnsi="Times New Roman"/>
      <w:b/>
      <w:kern w:val="32"/>
      <w:sz w:val="18"/>
      <w:u w:val="single"/>
    </w:rPr>
  </w:style>
  <w:style w:type="character" w:customStyle="1" w:styleId="Heading8Char">
    <w:name w:val="Heading 8 Char"/>
    <w:link w:val="Heading8"/>
    <w:semiHidden/>
    <w:rsid w:val="0083774D"/>
    <w:rPr>
      <w:rFonts w:ascii="Times New Roman" w:hAnsi="Times New Roman"/>
      <w:kern w:val="32"/>
      <w:sz w:val="18"/>
      <w:u w:val="single"/>
    </w:rPr>
  </w:style>
  <w:style w:type="character" w:customStyle="1" w:styleId="Heading9Char">
    <w:name w:val="Heading 9 Char"/>
    <w:link w:val="Heading9"/>
    <w:rsid w:val="0083774D"/>
    <w:rPr>
      <w:rFonts w:ascii="Arial" w:hAnsi="Arial"/>
      <w:kern w:val="32"/>
      <w:sz w:val="22"/>
    </w:rPr>
  </w:style>
  <w:style w:type="character" w:styleId="Hyperlink">
    <w:name w:val="Hyperlink"/>
    <w:uiPriority w:val="99"/>
    <w:unhideWhenUsed/>
    <w:rsid w:val="0083774D"/>
    <w:rPr>
      <w:color w:val="0000FF"/>
      <w:u w:val="single"/>
      <w:lang w:val="en-US" w:eastAsia="en-US"/>
    </w:rPr>
  </w:style>
  <w:style w:type="character" w:styleId="FollowedHyperlink">
    <w:name w:val="FollowedHyperlink"/>
    <w:uiPriority w:val="99"/>
    <w:semiHidden/>
    <w:unhideWhenUsed/>
    <w:rsid w:val="0083774D"/>
    <w:rPr>
      <w:color w:val="800080"/>
      <w:u w:val="single"/>
      <w:lang w:val="en-US" w:eastAsia="en-US"/>
    </w:rPr>
  </w:style>
  <w:style w:type="paragraph" w:styleId="Index1">
    <w:name w:val="index 1"/>
    <w:basedOn w:val="Normal"/>
    <w:autoRedefine/>
    <w:uiPriority w:val="99"/>
    <w:semiHidden/>
    <w:unhideWhenUsed/>
    <w:rsid w:val="0083774D"/>
    <w:pPr>
      <w:ind w:left="220" w:hanging="220"/>
    </w:pPr>
    <w:rPr>
      <w:rFonts w:cs="Calibri"/>
      <w:sz w:val="18"/>
      <w:szCs w:val="18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3D8C"/>
    <w:pPr>
      <w:pBdr>
        <w:bottom w:val="single" w:sz="4" w:space="1" w:color="auto"/>
      </w:pBdr>
      <w:tabs>
        <w:tab w:val="left" w:pos="460"/>
        <w:tab w:val="right" w:pos="10710"/>
      </w:tabs>
      <w:outlineLvl w:val="0"/>
    </w:pPr>
    <w:rPr>
      <w:rFonts w:eastAsia="Calibri" w:cs="Calibri"/>
      <w:noProof/>
      <w:color w:val="7F7F7F"/>
      <w:kern w:val="3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3CB"/>
    <w:pPr>
      <w:tabs>
        <w:tab w:val="left" w:pos="1035"/>
        <w:tab w:val="left" w:pos="1540"/>
        <w:tab w:val="right" w:pos="10710"/>
      </w:tabs>
    </w:pPr>
    <w:rPr>
      <w:rFonts w:eastAsia="Calibri"/>
      <w:noProof/>
      <w:kern w:val="32"/>
      <w:sz w:val="16"/>
    </w:rPr>
  </w:style>
  <w:style w:type="paragraph" w:customStyle="1" w:styleId="HeaderFooter-CompanyName">
    <w:name w:val="Header / Footer - Company Name"/>
    <w:basedOn w:val="Normal"/>
    <w:qFormat/>
    <w:rsid w:val="005A341A"/>
    <w:pPr>
      <w:tabs>
        <w:tab w:val="left" w:pos="1500"/>
        <w:tab w:val="left" w:pos="2055"/>
        <w:tab w:val="left" w:pos="2434"/>
        <w:tab w:val="right" w:pos="10800"/>
        <w:tab w:val="right" w:pos="10872"/>
      </w:tabs>
      <w:jc w:val="right"/>
    </w:pPr>
    <w:rPr>
      <w:noProof/>
      <w:sz w:val="20"/>
      <w:szCs w:val="20"/>
    </w:rPr>
  </w:style>
  <w:style w:type="paragraph" w:styleId="TOC4">
    <w:name w:val="toc 4"/>
    <w:basedOn w:val="Normal"/>
    <w:autoRedefine/>
    <w:uiPriority w:val="39"/>
    <w:unhideWhenUsed/>
    <w:rsid w:val="0083774D"/>
    <w:pPr>
      <w:spacing w:after="100"/>
      <w:ind w:left="660"/>
    </w:pPr>
    <w:rPr>
      <w:rFonts w:cs="Calibri"/>
      <w:lang w:eastAsia="ar-SA"/>
    </w:rPr>
  </w:style>
  <w:style w:type="paragraph" w:styleId="TOC5">
    <w:name w:val="toc 5"/>
    <w:basedOn w:val="Normal"/>
    <w:autoRedefine/>
    <w:uiPriority w:val="39"/>
    <w:unhideWhenUsed/>
    <w:rsid w:val="0083774D"/>
    <w:pPr>
      <w:spacing w:after="100"/>
      <w:ind w:left="880"/>
    </w:pPr>
    <w:rPr>
      <w:rFonts w:cs="Calibri"/>
      <w:lang w:eastAsia="ar-SA"/>
    </w:rPr>
  </w:style>
  <w:style w:type="paragraph" w:styleId="TOC6">
    <w:name w:val="toc 6"/>
    <w:basedOn w:val="Normal"/>
    <w:autoRedefine/>
    <w:uiPriority w:val="39"/>
    <w:unhideWhenUsed/>
    <w:rsid w:val="0083774D"/>
    <w:pPr>
      <w:spacing w:after="100"/>
      <w:ind w:left="1100"/>
    </w:pPr>
    <w:rPr>
      <w:rFonts w:cs="Calibri"/>
      <w:lang w:eastAsia="ar-SA"/>
    </w:rPr>
  </w:style>
  <w:style w:type="paragraph" w:styleId="TOC7">
    <w:name w:val="toc 7"/>
    <w:basedOn w:val="Normal"/>
    <w:autoRedefine/>
    <w:uiPriority w:val="39"/>
    <w:unhideWhenUsed/>
    <w:rsid w:val="0083774D"/>
    <w:pPr>
      <w:spacing w:after="100"/>
      <w:ind w:left="1320"/>
    </w:pPr>
    <w:rPr>
      <w:rFonts w:cs="Calibri"/>
      <w:lang w:eastAsia="ar-SA"/>
    </w:rPr>
  </w:style>
  <w:style w:type="paragraph" w:styleId="TOC8">
    <w:name w:val="toc 8"/>
    <w:basedOn w:val="Normal"/>
    <w:autoRedefine/>
    <w:uiPriority w:val="39"/>
    <w:unhideWhenUsed/>
    <w:rsid w:val="0083774D"/>
    <w:pPr>
      <w:spacing w:after="100"/>
      <w:ind w:left="1540"/>
    </w:pPr>
    <w:rPr>
      <w:rFonts w:cs="Calibri"/>
      <w:lang w:eastAsia="ar-SA"/>
    </w:rPr>
  </w:style>
  <w:style w:type="paragraph" w:styleId="TOC9">
    <w:name w:val="toc 9"/>
    <w:basedOn w:val="Normal"/>
    <w:autoRedefine/>
    <w:uiPriority w:val="39"/>
    <w:unhideWhenUsed/>
    <w:rsid w:val="0083774D"/>
    <w:pPr>
      <w:spacing w:after="100"/>
      <w:ind w:left="1760"/>
    </w:pPr>
    <w:rPr>
      <w:rFonts w:cs="Calibri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A1391"/>
    <w:pPr>
      <w:tabs>
        <w:tab w:val="left" w:pos="1500"/>
        <w:tab w:val="left" w:pos="2055"/>
        <w:tab w:val="left" w:pos="2434"/>
        <w:tab w:val="right" w:pos="10800"/>
        <w:tab w:val="right" w:pos="10872"/>
      </w:tabs>
      <w:ind w:left="-101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A139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774D"/>
    <w:pPr>
      <w:tabs>
        <w:tab w:val="center" w:pos="4680"/>
        <w:tab w:val="right" w:pos="9360"/>
      </w:tabs>
    </w:pPr>
    <w:rPr>
      <w:kern w:val="32"/>
      <w:lang w:val="x-none" w:eastAsia="x-none"/>
    </w:rPr>
  </w:style>
  <w:style w:type="character" w:customStyle="1" w:styleId="FooterChar">
    <w:name w:val="Footer Char"/>
    <w:link w:val="Footer"/>
    <w:uiPriority w:val="99"/>
    <w:rsid w:val="0083774D"/>
    <w:rPr>
      <w:kern w:val="3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74D"/>
    <w:rPr>
      <w:rFonts w:ascii="Tahoma" w:eastAsia="Calibri" w:hAnsi="Tahoma"/>
      <w:sz w:val="16"/>
      <w:szCs w:val="16"/>
      <w:lang w:val="x-none" w:eastAsia="ar-SA"/>
    </w:rPr>
  </w:style>
  <w:style w:type="character" w:customStyle="1" w:styleId="BalloonTextChar">
    <w:name w:val="Balloon Text Char"/>
    <w:link w:val="BalloonText"/>
    <w:uiPriority w:val="99"/>
    <w:semiHidden/>
    <w:rsid w:val="0083774D"/>
    <w:rPr>
      <w:rFonts w:ascii="Tahoma" w:eastAsia="Calibri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83774D"/>
    <w:rPr>
      <w:rFonts w:cs="Calibri"/>
      <w:sz w:val="22"/>
      <w:szCs w:val="22"/>
    </w:rPr>
  </w:style>
  <w:style w:type="paragraph" w:styleId="TOCHeading">
    <w:name w:val="TOC Heading"/>
    <w:basedOn w:val="Heading1"/>
    <w:uiPriority w:val="39"/>
    <w:semiHidden/>
    <w:unhideWhenUsed/>
    <w:qFormat/>
    <w:rsid w:val="0083774D"/>
    <w:pPr>
      <w:tabs>
        <w:tab w:val="num" w:pos="720"/>
      </w:tabs>
      <w:ind w:left="720" w:hanging="720"/>
    </w:pPr>
    <w:rPr>
      <w:rFonts w:cs="Cambria"/>
      <w:smallCaps/>
      <w:kern w:val="0"/>
      <w:sz w:val="24"/>
    </w:rPr>
  </w:style>
  <w:style w:type="character" w:customStyle="1" w:styleId="SectionHeaderChar">
    <w:name w:val="Section Header Char"/>
    <w:link w:val="SectionHeader"/>
    <w:locked/>
    <w:rsid w:val="00701187"/>
    <w:rPr>
      <w:noProof/>
      <w:color w:val="7F7F7F"/>
      <w:kern w:val="32"/>
      <w:sz w:val="24"/>
      <w:lang w:val="x-none" w:eastAsia="x-none"/>
    </w:rPr>
  </w:style>
  <w:style w:type="paragraph" w:customStyle="1" w:styleId="SectionHeader">
    <w:name w:val="Section Header"/>
    <w:basedOn w:val="Normal"/>
    <w:next w:val="Normal"/>
    <w:link w:val="SectionHeaderChar"/>
    <w:autoRedefine/>
    <w:qFormat/>
    <w:rsid w:val="00701187"/>
    <w:pPr>
      <w:numPr>
        <w:numId w:val="1"/>
      </w:numPr>
      <w:pBdr>
        <w:bottom w:val="single" w:sz="2" w:space="1" w:color="auto"/>
      </w:pBdr>
      <w:tabs>
        <w:tab w:val="clear" w:pos="4230"/>
        <w:tab w:val="num" w:pos="440"/>
      </w:tabs>
      <w:ind w:left="576" w:hanging="576"/>
      <w:outlineLvl w:val="0"/>
    </w:pPr>
    <w:rPr>
      <w:noProof/>
      <w:color w:val="7F7F7F"/>
      <w:kern w:val="32"/>
      <w:sz w:val="24"/>
      <w:szCs w:val="20"/>
      <w:lang w:val="x-none" w:eastAsia="x-none"/>
    </w:rPr>
  </w:style>
  <w:style w:type="paragraph" w:customStyle="1" w:styleId="TableNormal1">
    <w:name w:val="Table Normal1"/>
    <w:semiHidden/>
    <w:qFormat/>
    <w:rsid w:val="0083774D"/>
    <w:rPr>
      <w:rFonts w:cs="Calibri"/>
    </w:rPr>
  </w:style>
  <w:style w:type="paragraph" w:customStyle="1" w:styleId="NoList1">
    <w:name w:val="No List1"/>
    <w:semiHidden/>
    <w:rsid w:val="0083774D"/>
    <w:rPr>
      <w:rFonts w:cs="Calibri"/>
    </w:rPr>
  </w:style>
  <w:style w:type="paragraph" w:customStyle="1" w:styleId="Bullet2">
    <w:name w:val="Bullet 2"/>
    <w:basedOn w:val="Normal"/>
    <w:rsid w:val="0083774D"/>
    <w:pPr>
      <w:numPr>
        <w:numId w:val="3"/>
      </w:numPr>
      <w:tabs>
        <w:tab w:val="clear" w:pos="360"/>
        <w:tab w:val="left" w:pos="1080"/>
      </w:tabs>
      <w:ind w:left="1440"/>
    </w:pPr>
    <w:rPr>
      <w:rFonts w:ascii="Times New Roman" w:hAnsi="Times New Roman"/>
      <w:sz w:val="20"/>
      <w:szCs w:val="20"/>
      <w:lang w:eastAsia="ar-SA"/>
    </w:rPr>
  </w:style>
  <w:style w:type="paragraph" w:customStyle="1" w:styleId="CoverPage-AddressDetailsSmallText">
    <w:name w:val="Cover Page - Address &amp; Details (Small Text)"/>
    <w:basedOn w:val="Normal"/>
    <w:rsid w:val="00035824"/>
    <w:pPr>
      <w:ind w:left="5220"/>
    </w:pPr>
    <w:rPr>
      <w:rFonts w:eastAsia="Arial Black" w:cs="Calibri"/>
      <w:bCs/>
      <w:iCs/>
      <w:noProof/>
      <w:sz w:val="16"/>
      <w:szCs w:val="16"/>
      <w:lang w:eastAsia="ar-SA"/>
    </w:rPr>
  </w:style>
  <w:style w:type="paragraph" w:customStyle="1" w:styleId="Grid-LeftAlignBold3ptbefore">
    <w:name w:val="Grid - Left Align Bold 3pt before"/>
    <w:basedOn w:val="GridHeader-BoldCenterLabel"/>
    <w:qFormat/>
    <w:rsid w:val="00480FB1"/>
    <w:pPr>
      <w:jc w:val="left"/>
    </w:pPr>
  </w:style>
  <w:style w:type="paragraph" w:customStyle="1" w:styleId="Spacer">
    <w:name w:val="Spacer"/>
    <w:basedOn w:val="Normal"/>
    <w:qFormat/>
    <w:rsid w:val="00172661"/>
    <w:pPr>
      <w:ind w:left="110"/>
    </w:pPr>
    <w:rPr>
      <w:noProof/>
      <w:sz w:val="16"/>
      <w:szCs w:val="16"/>
    </w:rPr>
  </w:style>
  <w:style w:type="paragraph" w:customStyle="1" w:styleId="Body">
    <w:name w:val="Body"/>
    <w:basedOn w:val="Normal"/>
    <w:rsid w:val="0083774D"/>
    <w:pPr>
      <w:spacing w:before="240"/>
      <w:ind w:left="720"/>
      <w:jc w:val="both"/>
    </w:pPr>
    <w:rPr>
      <w:rFonts w:ascii="Times New Roman" w:hAnsi="Times New Roman"/>
      <w:sz w:val="20"/>
      <w:szCs w:val="20"/>
      <w:lang w:eastAsia="ar-SA"/>
    </w:rPr>
  </w:style>
  <w:style w:type="paragraph" w:customStyle="1" w:styleId="MediumShading2-Accent21">
    <w:name w:val="Medium Shading 2 - Accent 21"/>
    <w:basedOn w:val="TableNormal1"/>
    <w:rsid w:val="0083774D"/>
  </w:style>
  <w:style w:type="paragraph" w:customStyle="1" w:styleId="TableGrid1">
    <w:name w:val="Table Grid1"/>
    <w:basedOn w:val="TableNormal1"/>
    <w:rsid w:val="0083774D"/>
  </w:style>
  <w:style w:type="paragraph" w:customStyle="1" w:styleId="Style1">
    <w:name w:val="Style1"/>
    <w:basedOn w:val="TableNormal1"/>
    <w:rsid w:val="0083774D"/>
  </w:style>
  <w:style w:type="paragraph" w:customStyle="1" w:styleId="NewTableStyle">
    <w:name w:val="New Table Style"/>
    <w:basedOn w:val="TableNormal1"/>
    <w:qFormat/>
    <w:rsid w:val="0083774D"/>
  </w:style>
  <w:style w:type="character" w:styleId="LineNumber">
    <w:name w:val="line number"/>
    <w:uiPriority w:val="99"/>
    <w:semiHidden/>
    <w:unhideWhenUsed/>
    <w:rsid w:val="0083774D"/>
    <w:rPr>
      <w:lang w:val="en-US" w:eastAsia="en-US"/>
    </w:rPr>
  </w:style>
  <w:style w:type="character" w:styleId="IntenseEmphasis">
    <w:name w:val="Intense Emphasis"/>
    <w:uiPriority w:val="21"/>
    <w:qFormat/>
    <w:rsid w:val="0083774D"/>
    <w:rPr>
      <w:b/>
      <w:bCs/>
      <w:i/>
      <w:iCs/>
      <w:color w:val="4F81BD"/>
      <w:lang w:val="en-US" w:eastAsia="en-US"/>
    </w:rPr>
  </w:style>
  <w:style w:type="table" w:styleId="TableGrid">
    <w:name w:val="Table Grid"/>
    <w:basedOn w:val="TableNormal"/>
    <w:uiPriority w:val="59"/>
    <w:rsid w:val="002B020A"/>
    <w:rPr>
      <w:sz w:val="16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styleId="MediumShading2-Accent2">
    <w:name w:val="Medium Shading 2 Accent 2"/>
    <w:basedOn w:val="TableNormal"/>
    <w:uiPriority w:val="64"/>
    <w:rsid w:val="0083774D"/>
    <w:rPr>
      <w:rFonts w:ascii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NormalTable">
    <w:name w:val="NormalTable"/>
    <w:uiPriority w:val="99"/>
    <w:semiHidden/>
    <w:qFormat/>
    <w:rsid w:val="0083774D"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Grid"/>
    <w:uiPriority w:val="99"/>
    <w:qFormat/>
    <w:rsid w:val="0083774D"/>
    <w:tblPr/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">
    <w:name w:val="custom table style"/>
    <w:basedOn w:val="TableNormal"/>
    <w:uiPriority w:val="99"/>
    <w:qFormat/>
    <w:rsid w:val="0083774D"/>
    <w:rPr>
      <w:rFonts w:eastAsia="Calibri"/>
    </w:rPr>
    <w:tblPr/>
  </w:style>
  <w:style w:type="table" w:customStyle="1" w:styleId="LightShading1">
    <w:name w:val="Light Shading1"/>
    <w:basedOn w:val="TableNormal"/>
    <w:uiPriority w:val="60"/>
    <w:rsid w:val="0083774D"/>
    <w:rPr>
      <w:rFonts w:eastAsia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1210andhigher">
    <w:name w:val="12.10 and higher"/>
    <w:basedOn w:val="Heading2"/>
    <w:link w:val="1210andhigherChar"/>
    <w:qFormat/>
    <w:rsid w:val="00401AD0"/>
    <w:pPr>
      <w:spacing w:line="240" w:lineRule="auto"/>
      <w:ind w:left="1152" w:hanging="432"/>
    </w:pPr>
  </w:style>
  <w:style w:type="paragraph" w:customStyle="1" w:styleId="LegalNotice-Text">
    <w:name w:val="Legal Notice - Text"/>
    <w:basedOn w:val="Normal"/>
    <w:qFormat/>
    <w:rsid w:val="000673A6"/>
    <w:pPr>
      <w:spacing w:line="288" w:lineRule="auto"/>
    </w:pPr>
    <w:rPr>
      <w:rFonts w:cs="Calibri"/>
      <w:sz w:val="19"/>
      <w:szCs w:val="20"/>
    </w:rPr>
  </w:style>
  <w:style w:type="character" w:customStyle="1" w:styleId="1210andhigherChar">
    <w:name w:val="12.10 and higher Char"/>
    <w:basedOn w:val="Heading2Char"/>
    <w:link w:val="1210andhigher"/>
    <w:rsid w:val="00401AD0"/>
    <w:rPr>
      <w:noProof/>
      <w:kern w:val="32"/>
      <w:position w:val="12"/>
      <w:sz w:val="18"/>
      <w:lang w:val="x-none" w:eastAsia="x-none"/>
    </w:rPr>
  </w:style>
  <w:style w:type="paragraph" w:customStyle="1" w:styleId="GridHeader-LeftAlignBold">
    <w:name w:val="Grid Header - Left Align Bold"/>
    <w:basedOn w:val="Normal"/>
    <w:qFormat/>
    <w:rsid w:val="0023784E"/>
    <w:pPr>
      <w:framePr w:hSpace="180" w:wrap="around" w:vAnchor="text" w:hAnchor="text" w:x="594" w:y="1"/>
      <w:spacing w:before="20"/>
      <w:ind w:right="72"/>
      <w:suppressOverlap/>
    </w:pPr>
    <w:rPr>
      <w:rFonts w:cs="Calibri"/>
      <w:b/>
      <w:sz w:val="16"/>
      <w:szCs w:val="16"/>
    </w:rPr>
  </w:style>
  <w:style w:type="paragraph" w:customStyle="1" w:styleId="ImageIndent1">
    <w:name w:val="Image Indent 1"/>
    <w:basedOn w:val="ImageIndent"/>
    <w:link w:val="ImageIndent1Char"/>
    <w:autoRedefine/>
    <w:qFormat/>
    <w:rsid w:val="00CF282F"/>
    <w:pPr>
      <w:framePr w:wrap="around" w:x="108"/>
      <w:ind w:right="29"/>
    </w:pPr>
  </w:style>
  <w:style w:type="paragraph" w:customStyle="1" w:styleId="Grid-RightAlignedBold4ptBefore">
    <w:name w:val="Grid - Right Aligned Bold 4 pt Before"/>
    <w:basedOn w:val="Normal"/>
    <w:qFormat/>
    <w:rsid w:val="00E40851"/>
    <w:pPr>
      <w:spacing w:before="80"/>
      <w:jc w:val="right"/>
    </w:pPr>
    <w:rPr>
      <w:rFonts w:cs="Calibri"/>
      <w:b/>
      <w:bCs/>
      <w:sz w:val="16"/>
      <w:szCs w:val="16"/>
    </w:rPr>
  </w:style>
  <w:style w:type="paragraph" w:customStyle="1" w:styleId="Spacer2Small">
    <w:name w:val="Spacer 2 Small"/>
    <w:basedOn w:val="Spacer"/>
    <w:qFormat/>
    <w:rsid w:val="008C731E"/>
    <w:pPr>
      <w:ind w:left="115"/>
    </w:pPr>
    <w:rPr>
      <w:sz w:val="8"/>
      <w:szCs w:val="8"/>
    </w:rPr>
  </w:style>
  <w:style w:type="paragraph" w:customStyle="1" w:styleId="Grid-LeftAlignNormalText">
    <w:name w:val="Grid - Left Align Normal Text"/>
    <w:basedOn w:val="Normal"/>
    <w:qFormat/>
    <w:rsid w:val="00BA2A8D"/>
    <w:pPr>
      <w:spacing w:before="20"/>
    </w:pPr>
    <w:rPr>
      <w:noProof/>
      <w:sz w:val="16"/>
      <w:szCs w:val="16"/>
    </w:rPr>
  </w:style>
  <w:style w:type="paragraph" w:customStyle="1" w:styleId="Grid-RightAlignNormalTextNo">
    <w:name w:val="Grid - Right Align Normal Text (No.)"/>
    <w:basedOn w:val="Grid-LeftAlignNormalText"/>
    <w:qFormat/>
    <w:rsid w:val="008C24D8"/>
    <w:pPr>
      <w:jc w:val="right"/>
    </w:pPr>
    <w:rPr>
      <w:rFonts w:cs="Calibri"/>
      <w:bCs/>
    </w:rPr>
  </w:style>
  <w:style w:type="paragraph" w:customStyle="1" w:styleId="GridHeader-BoldCenterLabel">
    <w:name w:val="Grid Header - Bold Center Label"/>
    <w:basedOn w:val="Normal"/>
    <w:qFormat/>
    <w:rsid w:val="00BA2A8D"/>
    <w:pPr>
      <w:spacing w:before="60"/>
      <w:jc w:val="center"/>
    </w:pPr>
    <w:rPr>
      <w:rFonts w:cs="Calibri"/>
      <w:b/>
      <w:bCs/>
      <w:sz w:val="16"/>
      <w:szCs w:val="16"/>
    </w:rPr>
  </w:style>
  <w:style w:type="character" w:customStyle="1" w:styleId="NoSpacingChar">
    <w:name w:val="No Spacing Char"/>
    <w:link w:val="NoSpacing"/>
    <w:uiPriority w:val="1"/>
    <w:rsid w:val="00883F7C"/>
    <w:rPr>
      <w:rFonts w:cs="Calibri"/>
      <w:sz w:val="22"/>
      <w:szCs w:val="22"/>
      <w:lang w:val="en-US" w:eastAsia="en-US" w:bidi="ar-SA"/>
    </w:rPr>
  </w:style>
  <w:style w:type="character" w:customStyle="1" w:styleId="ImageIndent1Char">
    <w:name w:val="Image Indent 1 Char"/>
    <w:link w:val="ImageIndent1"/>
    <w:rsid w:val="00CF282F"/>
    <w:rPr>
      <w:rFonts w:cs="Calibri"/>
      <w:noProof/>
      <w:sz w:val="16"/>
      <w:szCs w:val="16"/>
      <w:shd w:val="clear" w:color="auto" w:fill="FFFFFF"/>
    </w:rPr>
  </w:style>
  <w:style w:type="paragraph" w:customStyle="1" w:styleId="HeadingImage100">
    <w:name w:val="Heading Image 10.0+"/>
    <w:basedOn w:val="Heading2ImageSubSectionLandscape"/>
    <w:qFormat/>
    <w:rsid w:val="00D26236"/>
    <w:pPr>
      <w:tabs>
        <w:tab w:val="clear" w:pos="440"/>
        <w:tab w:val="left" w:pos="634"/>
      </w:tabs>
    </w:pPr>
  </w:style>
  <w:style w:type="paragraph" w:customStyle="1" w:styleId="Notes">
    <w:name w:val="Notes"/>
    <w:basedOn w:val="Normal"/>
    <w:qFormat/>
    <w:rsid w:val="00AB6BA6"/>
    <w:pPr>
      <w:spacing w:before="60"/>
      <w:ind w:left="550" w:hanging="110"/>
    </w:pPr>
    <w:rPr>
      <w:i/>
      <w:sz w:val="14"/>
      <w:szCs w:val="16"/>
    </w:rPr>
  </w:style>
  <w:style w:type="paragraph" w:customStyle="1" w:styleId="Heading2ImageSubSectionLandscape">
    <w:name w:val="Heading 2 Image Sub Section Landscape"/>
    <w:basedOn w:val="Heading2"/>
    <w:qFormat/>
    <w:rsid w:val="006958D1"/>
    <w:pPr>
      <w:tabs>
        <w:tab w:val="left" w:pos="180"/>
        <w:tab w:val="num" w:pos="440"/>
      </w:tabs>
      <w:spacing w:after="120"/>
      <w:ind w:left="1037"/>
    </w:pPr>
  </w:style>
  <w:style w:type="paragraph" w:customStyle="1" w:styleId="CenterAlignedNormalText">
    <w:name w:val="Center Aligned Normal Text"/>
    <w:basedOn w:val="Grid-LeftAlignNormalText"/>
    <w:qFormat/>
    <w:rsid w:val="00BA1D89"/>
    <w:pPr>
      <w:tabs>
        <w:tab w:val="left" w:pos="313"/>
      </w:tabs>
      <w:jc w:val="center"/>
    </w:pPr>
  </w:style>
  <w:style w:type="paragraph" w:customStyle="1" w:styleId="FooterLandscape">
    <w:name w:val="Footer Landscape"/>
    <w:basedOn w:val="Footer"/>
    <w:qFormat/>
    <w:rsid w:val="00D57B80"/>
    <w:pPr>
      <w:ind w:left="-101" w:right="-72"/>
    </w:pPr>
    <w:rPr>
      <w:rFonts w:cs="Calibri"/>
      <w:noProof/>
      <w:sz w:val="16"/>
      <w:szCs w:val="16"/>
      <w:lang w:val="en-US" w:eastAsia="en-US"/>
    </w:rPr>
  </w:style>
  <w:style w:type="paragraph" w:customStyle="1" w:styleId="HeaderLandscape">
    <w:name w:val="Header Landscape"/>
    <w:basedOn w:val="Normal"/>
    <w:qFormat/>
    <w:rsid w:val="00741A7B"/>
    <w:pPr>
      <w:tabs>
        <w:tab w:val="left" w:pos="2055"/>
        <w:tab w:val="left" w:pos="2434"/>
        <w:tab w:val="right" w:pos="10800"/>
      </w:tabs>
      <w:ind w:right="-1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A706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A706D"/>
    <w:rPr>
      <w:rFonts w:ascii="Tahoma" w:hAnsi="Tahoma" w:cs="Tahoma"/>
      <w:sz w:val="16"/>
      <w:szCs w:val="16"/>
    </w:rPr>
  </w:style>
  <w:style w:type="paragraph" w:customStyle="1" w:styleId="CoverPage-HalliburtonRep">
    <w:name w:val="Cover Page - Halliburton Rep"/>
    <w:basedOn w:val="CoverPage-SubsectionNamesBoldTextLabels"/>
    <w:qFormat/>
    <w:rsid w:val="00A5018C"/>
    <w:rPr>
      <w:sz w:val="20"/>
      <w:szCs w:val="20"/>
    </w:rPr>
  </w:style>
  <w:style w:type="paragraph" w:customStyle="1" w:styleId="HeaderFooter-Project">
    <w:name w:val="Header/ Footer -  Project"/>
    <w:aliases w:val="Job,&amp; Date"/>
    <w:basedOn w:val="Normal"/>
    <w:qFormat/>
    <w:rsid w:val="00C23955"/>
    <w:pPr>
      <w:jc w:val="right"/>
    </w:pPr>
    <w:rPr>
      <w:noProof/>
      <w:sz w:val="16"/>
      <w:szCs w:val="16"/>
    </w:rPr>
  </w:style>
  <w:style w:type="paragraph" w:customStyle="1" w:styleId="Grid-LeftAlignedBold">
    <w:name w:val="Grid - Left Aligned Bold"/>
    <w:basedOn w:val="Normal"/>
    <w:link w:val="Grid-LeftAlignedBoldChar"/>
    <w:qFormat/>
    <w:rsid w:val="00BA2A8D"/>
    <w:pPr>
      <w:spacing w:before="20"/>
    </w:pPr>
    <w:rPr>
      <w:b/>
      <w:sz w:val="16"/>
      <w:szCs w:val="16"/>
      <w:lang w:val="x-none" w:eastAsia="x-none"/>
    </w:rPr>
  </w:style>
  <w:style w:type="paragraph" w:customStyle="1" w:styleId="Grid-LeftAlignedNormalText2">
    <w:name w:val="Grid - Left Aligned Normal Text 2"/>
    <w:basedOn w:val="Grid-LeftAlignNormalText"/>
    <w:qFormat/>
    <w:rsid w:val="006958D1"/>
    <w:pPr>
      <w:spacing w:before="120"/>
      <w:ind w:left="432"/>
    </w:pPr>
  </w:style>
  <w:style w:type="paragraph" w:customStyle="1" w:styleId="Heading">
    <w:name w:val="Heading"/>
    <w:aliases w:val="Sub Section Header 12.0 +"/>
    <w:basedOn w:val="Heading2"/>
    <w:qFormat/>
    <w:rsid w:val="0010496D"/>
    <w:pPr>
      <w:tabs>
        <w:tab w:val="clear" w:pos="440"/>
        <w:tab w:val="left" w:pos="550"/>
      </w:tabs>
    </w:pPr>
  </w:style>
  <w:style w:type="paragraph" w:customStyle="1" w:styleId="GridHeader-UOMLabelItalicCenter">
    <w:name w:val="Grid Header - UOM Label Italic Center"/>
    <w:basedOn w:val="GridHeader-BoldCenterLabel"/>
    <w:qFormat/>
    <w:rsid w:val="00AA33F4"/>
    <w:pPr>
      <w:spacing w:before="0" w:after="60"/>
    </w:pPr>
    <w:rPr>
      <w:b w:val="0"/>
      <w:i/>
      <w:noProof/>
      <w:sz w:val="14"/>
      <w:szCs w:val="14"/>
    </w:rPr>
  </w:style>
  <w:style w:type="paragraph" w:customStyle="1" w:styleId="Grid-CenteredAlignedNormalText">
    <w:name w:val="Grid -  Centered Aligned Normal Text"/>
    <w:basedOn w:val="Grid-LeftAlignNormalText"/>
    <w:qFormat/>
    <w:rsid w:val="000E4A31"/>
    <w:pPr>
      <w:jc w:val="center"/>
    </w:pPr>
  </w:style>
  <w:style w:type="paragraph" w:customStyle="1" w:styleId="HeaderFooter-PageNumber">
    <w:name w:val="Header / Footer - Page Number"/>
    <w:basedOn w:val="Footer"/>
    <w:qFormat/>
    <w:rsid w:val="005A341A"/>
    <w:rPr>
      <w:sz w:val="16"/>
      <w:szCs w:val="16"/>
      <w:lang w:val="en-US" w:eastAsia="en-US"/>
    </w:rPr>
  </w:style>
  <w:style w:type="paragraph" w:customStyle="1" w:styleId="Heading3Landscape000">
    <w:name w:val="Heading 3 Landscape 0.0.0"/>
    <w:basedOn w:val="Heading3"/>
    <w:qFormat/>
    <w:rsid w:val="008B7E52"/>
    <w:pPr>
      <w:tabs>
        <w:tab w:val="clear" w:pos="0"/>
        <w:tab w:val="clear" w:pos="440"/>
        <w:tab w:val="left" w:pos="550"/>
      </w:tabs>
      <w:ind w:left="110"/>
    </w:pPr>
    <w:rPr>
      <w:sz w:val="18"/>
      <w:szCs w:val="18"/>
      <w:lang w:val="en-US"/>
    </w:rPr>
  </w:style>
  <w:style w:type="paragraph" w:customStyle="1" w:styleId="Grid-LeftAlignedBold3ptBefore">
    <w:name w:val="Grid - Left Aligned Bold 3 pt Before"/>
    <w:basedOn w:val="Grid-LeftAlignedBold"/>
    <w:qFormat/>
    <w:rsid w:val="00EE0925"/>
    <w:pPr>
      <w:framePr w:hSpace="180" w:wrap="around" w:vAnchor="text" w:hAnchor="text" w:x="482" w:y="1"/>
      <w:spacing w:before="60"/>
      <w:suppressOverlap/>
    </w:pPr>
  </w:style>
  <w:style w:type="paragraph" w:customStyle="1" w:styleId="ImageIndent11">
    <w:name w:val="Image Indent 1.1"/>
    <w:basedOn w:val="ImageIndent1"/>
    <w:qFormat/>
    <w:rsid w:val="00E411AE"/>
    <w:pPr>
      <w:framePr w:wrap="around" w:x="879"/>
      <w:pBdr>
        <w:top w:val="single" w:sz="4" w:space="1" w:color="808080"/>
        <w:left w:val="single" w:sz="4" w:space="1" w:color="808080"/>
        <w:bottom w:val="single" w:sz="4" w:space="1" w:color="808080"/>
      </w:pBdr>
      <w:ind w:right="144"/>
    </w:pPr>
  </w:style>
  <w:style w:type="paragraph" w:customStyle="1" w:styleId="ImageIndent">
    <w:name w:val="Image Indent"/>
    <w:basedOn w:val="GridHeader-LeftAlignBold"/>
    <w:link w:val="ImageIndentChar"/>
    <w:autoRedefine/>
    <w:qFormat/>
    <w:rsid w:val="00B72A6C"/>
    <w:pPr>
      <w:framePr w:hSpace="0" w:wrap="around" w:xAlign="left"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FF"/>
      <w:tabs>
        <w:tab w:val="left" w:pos="-450"/>
      </w:tabs>
      <w:spacing w:after="20"/>
      <w:ind w:right="0"/>
    </w:pPr>
    <w:rPr>
      <w:b w:val="0"/>
      <w:noProof/>
    </w:rPr>
  </w:style>
  <w:style w:type="character" w:customStyle="1" w:styleId="ImageIndentChar">
    <w:name w:val="Image Indent Char"/>
    <w:link w:val="ImageIndent"/>
    <w:rsid w:val="00B72A6C"/>
    <w:rPr>
      <w:rFonts w:cs="Calibri"/>
      <w:noProof/>
      <w:sz w:val="16"/>
      <w:szCs w:val="16"/>
      <w:shd w:val="clear" w:color="auto" w:fill="FFFFFF"/>
      <w:lang w:val="en-US" w:eastAsia="en-US" w:bidi="ar-SA"/>
    </w:rPr>
  </w:style>
  <w:style w:type="character" w:customStyle="1" w:styleId="Grid-UOMStyle">
    <w:name w:val="Grid - UOM Style"/>
    <w:uiPriority w:val="1"/>
    <w:qFormat/>
    <w:rsid w:val="00BA2A8D"/>
    <w:rPr>
      <w:i/>
      <w:noProof/>
      <w:position w:val="0"/>
      <w:sz w:val="14"/>
      <w:szCs w:val="14"/>
    </w:rPr>
  </w:style>
  <w:style w:type="character" w:customStyle="1" w:styleId="Grid-LeftAlignedBoldChar">
    <w:name w:val="Grid - Left Aligned Bold Char"/>
    <w:link w:val="Grid-LeftAlignedBold"/>
    <w:rsid w:val="00BA2A8D"/>
    <w:rPr>
      <w:rFonts w:cs="Calibri"/>
      <w:b/>
      <w:sz w:val="16"/>
      <w:szCs w:val="16"/>
    </w:rPr>
  </w:style>
  <w:style w:type="paragraph" w:customStyle="1" w:styleId="CoverPage-CompanyNameMainHeader">
    <w:name w:val="Cover Page - Company Name (Main Header)"/>
    <w:basedOn w:val="CoverPage-AddressDetailsSmallText"/>
    <w:qFormat/>
    <w:rsid w:val="007D3A74"/>
    <w:rPr>
      <w:b/>
      <w:sz w:val="30"/>
      <w:szCs w:val="30"/>
    </w:rPr>
  </w:style>
  <w:style w:type="paragraph" w:customStyle="1" w:styleId="CoverPage-SubsectionNamesBoldTextLabels">
    <w:name w:val="Cover Page -  Subsection Names (Bold Text Labels)"/>
    <w:basedOn w:val="CoverPage-AddressDetailsSmallText"/>
    <w:qFormat/>
    <w:rsid w:val="006317A9"/>
    <w:rPr>
      <w:b/>
      <w:sz w:val="22"/>
      <w:szCs w:val="22"/>
    </w:rPr>
  </w:style>
  <w:style w:type="paragraph" w:customStyle="1" w:styleId="LegalNotice-Header">
    <w:name w:val="Legal Notice -  Header"/>
    <w:basedOn w:val="Normal"/>
    <w:qFormat/>
    <w:rsid w:val="003F236E"/>
    <w:pPr>
      <w:spacing w:after="120"/>
      <w:jc w:val="both"/>
    </w:pPr>
    <w:rPr>
      <w:rFonts w:cs="Calibri"/>
      <w:color w:val="7F7F7F"/>
      <w:sz w:val="30"/>
      <w:szCs w:val="30"/>
    </w:rPr>
  </w:style>
  <w:style w:type="paragraph" w:customStyle="1" w:styleId="LegalNotice-Copyright">
    <w:name w:val="Legal Notice - Copyright"/>
    <w:basedOn w:val="Normal"/>
    <w:qFormat/>
    <w:rsid w:val="003F236E"/>
    <w:rPr>
      <w:rFonts w:cs="Calibri"/>
      <w:color w:val="7F7F7F"/>
      <w:sz w:val="16"/>
      <w:szCs w:val="16"/>
    </w:rPr>
  </w:style>
  <w:style w:type="paragraph" w:customStyle="1" w:styleId="Heading2SubSectionHeader-Fluids">
    <w:name w:val="Heading 2 Sub Section Header - Fluids"/>
    <w:basedOn w:val="Heading2"/>
    <w:qFormat/>
    <w:rsid w:val="0088734C"/>
    <w:pPr>
      <w:pBdr>
        <w:bottom w:val="none" w:sz="0" w:space="0" w:color="auto"/>
      </w:pBdr>
    </w:pPr>
  </w:style>
  <w:style w:type="paragraph" w:styleId="TOC3">
    <w:name w:val="toc 3"/>
    <w:basedOn w:val="Normal"/>
    <w:next w:val="Normal"/>
    <w:autoRedefine/>
    <w:uiPriority w:val="39"/>
    <w:unhideWhenUsed/>
    <w:rsid w:val="00513D8C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ListParagraph">
    <w:name w:val="List Paragraph"/>
    <w:basedOn w:val="Normal"/>
    <w:uiPriority w:val="34"/>
    <w:qFormat/>
    <w:rsid w:val="00BB3E42"/>
    <w:pPr>
      <w:ind w:left="720"/>
      <w:contextualSpacing/>
    </w:pPr>
  </w:style>
  <w:style w:type="table" w:styleId="MediumList1-Accent1">
    <w:name w:val="Medium List 1 Accent 1"/>
    <w:basedOn w:val="TableNormal"/>
    <w:uiPriority w:val="65"/>
    <w:unhideWhenUsed/>
    <w:rsid w:val="005948F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382850\Desktop\Reporting%20Word%20Addin%20Sprint%2014%20_new\Mas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��< ? x m l   v e r s i o n = " 1 . 0 "   e n c o d i n g = " u t f - 1 6 " ? > < R e p o r t D o c P r o p e r t y   x m l n s : x s d = " h t t p : / / w w w . w 3 . o r g / 2 0 0 1 / X M L S c h e m a "   x m l n s : x s i = " h t t p : / / w w w . w 3 . o r g / 2 0 0 1 / X M L S c h e m a - i n s t a n c e " >  
     < K e y > R e p o r t D o c P r o p e r t y < / K e y >  
     < V a l u e > & l t ; ? x m l   v e r s i o n = " 1 . 0 "   e n c o d i n g = " u t f - 8 "   ? & g t ;  
 & l t ; R e p o r t D o c & g t ;  
 & l t ; x m l F i l e N a m e   n a m e   = ' x m l F i l e N a m e ' & g t ; C : \ U s e r s \ j i 3 8 2 8 5 0 \ D e s k t o p \ d a t a 2 . x m l & l t ; / x m l F i l e N a m e & g t ;  
 & l t ; C h a r t s   n a m e   = ' C h a r t s ' & g t ; & a m p ; l t ; ? x m l   v e r s i o n = & a m p ; q u o t ; 1 . 0 & a m p ; q u o t ;   e n c o d i n g = & a m p ; q u o t ; u t f - 1 6 & a m p ; q u o t ; ? & a m p ; g t ;  
 & a m p ; l t ; A r r a y O f M y K e y V a l u e P a i r   x m l n s : x s d = & a m p ; q u o t ; h t t p : / / w w w . w 3 . o r g / 2 0 0 1 / X M L S c h e m a & a m p ; q u o t ;   x m l n s : x s i = & a m p ; q u o t ; h t t p : / / w w w . w 3 . o r g / 2 0 0 1 / X M L S c h e m a - i n s t a n c e & a m p ; q u o t ; & a m p ; g t ;  
     & a m p ; l t ; M y K e y V a l u e P a i r & a m p ; g t ;  
         & a m p ; l t ; K e y & a m p ; g t ; G   T o t a l & a m p ; l t ; / K e y & a m p ; g t ;  
         & a m p ; l t ; V a l u e & a m p ; g t ; & a m p ; a m p ; l t ; ? x m l   v e r s i o n = & a m p ; q u o t ; 1 . 0 & a m p ; q u o t ;   e n c o d i n g = & a m p ; q u o t ; u t f - 1 6 & a m p ; q u o t ; ? & a m p ; a m p ; g t ;  
 & a m p ; a m p ; l t ; C h a r t P r o p e r t i e s   x m l n s : x s d = & a m p ; q u o t ; h t t p : / / w w w . w 3 . o r g / 2 0 0 1 / X M L S c h e m a & a m p ; q u o t ;   x m l n s : x s i = & a m p ; q u o t ; h t t p : / / w w w . w 3 . o r g / 2 0 0 1 / X M L S c h e m a - i n s t a n c e & a m p ; q u o t ; & a m p ; a m p ; g t ;  
     & a m p ; a m p ; l t ; C h a r t N a m e & a m p ; a m p ; g t ; G   T o t a l & a m p ; a m p ; l t ; / C h a r t N a m e & a m p ; a m p ; g t ;  
     & a m p ; a m p ; l t ; S e l e c t e d C h a r t T y p e & a m p ; a m p ; g t ; D a t a & a m p ; a m p ; l t ; / S e l e c t e d C h a r t T y p e & a m p ; a m p ; g t ;  
     & a m p ; a m p ; l t ; G r i d D a t a N a m e & a m p ; a m p ; g t ; T A B L E _ C o r r e c t e d S u r v e y & a m p ; a m p ; l t ; / G r i d D a t a N a m e & a m p ; a m p ; g t ;  
     & a m p ; a m p ; l t ; X A x i s T e x t & a m p ; a m p ; g t ; G T o t a l & a m p ; a m p ; l t ; / X A x i s T e x t & a m p ; a m p ; g t ;  
     & a m p ; a m p ; l t ; S h o w L e g e n d O p t i o n & a m p ; a m p ; g t ; t r u e & a m p ; a m p ; l t ; / S h o w L e g e n d O p t i o n & a m p ; a m p ; g t ;  
     & a m p ; a m p ; l t ; L e g e n d V e r t i c a l A l i g n m e n t & a m p ; a m p ; g t ; T o p & a m p ; a m p ; l t ; / L e g e n d V e r t i c a l A l i g n m e n t & a m p ; a m p ; g t ;  
     & a m p ; a m p ; l t ; L e g e n d H o r i z o n t a l A l i g n m e n t & a m p ; a m p ; g t ; R i g h t & a m p ; a m p ; l t ; / L e g e n d H o r i z o n t a l A l i g n m e n t & a m p ; a m p ; g t ;  
     & a m p ; a m p ; l t ; S e r i e s P r o p e r t i e s L i s t & a m p ; a m p ; g t ;  
         & a m p ; a m p ; l t ; S e r i e s P r o p e r t i e s & a m p ; a m p ; g t ;  
             & a m p ; a m p ; l t ; T i t l e & a m p ; a m p ; g t ; G T o t a l & a m p ; a m p ; l t ; / T i t l e & a m p ; a m p ; g t ;  
             & a m p ; a m p ; l t ; V a l u e M e m b e r P a t h & a m p ; a m p ; g t ; D e p t h & a m p ; a m p ; l t ; / V a l u e M e m b e r P a t h & a m p ; a m p ; g t ;  
             & a m p ; a m p ; l t ; S e r i e s N a m e & a m p ; a m p ; g t ; S N 5 7 6 c a 1 e 5 f & a m p ; a m p ; l t ; / S e r i e s N a m e & a m p ; a m p ; g t ;  
             & a m p ; a m p ; l t ; S e l e c t e d S e r i e s T y p e & a m p ; a m p ; g t ; L i n e D i a m o n d & a m p ; a m p ; l t ; / S e l e c t e d S e r i e s T y p e & a m p ; a m p ; g t ;  
             & a m p ; a m p ; l t ; S e l e c t e d S e r i e s C o l o r & a m p ; a m p ; g t ;  
                 & a m p ; a m p ; l t ; A & a m p ; a m p ; g t ; 2 5 5 & a m p ; a m p ; l t ; / A & a m p ; a m p ; g t ;  
                 & a m p ; a m p ; l t ; R & a m p ; a m p ; g t ; 2 5 5 & a m p ; a m p ; l t ; / R & a m p ; a m p ; g t ;  
                 & a m p ; a m p ; l t ; G & a m p ; a m p ; g t ; 0 & a m p ; a m p ; l t ; / G & a m p ; a m p ; g t ;  
                 & a m p ; a m p ; l t ; B & a m p ; a m p ; g t ; 0 & a m p ; a m p ; l t ; / B & a m p ; a m p ; g t ;  
                 & a m p ; a m p ; l t ; S c A & a m p ; a m p ; g t ; 1 & a m p ; a m p ; l t ; / S c A & a m p ; a m p ; g t ;  
                 & a m p ; a m p ; l t ; S c R & a m p ; a m p ; g t ; 1 & a m p ; a m p ; l t ; / S c R & a m p ; a m p ; g t ;  
                 & a m p ; a m p ; l t ; S c G & a m p ; a m p ; g t ; 0 & a m p ; a m p ; l t ; / S c G & a m p ; a m p ; g t ;  
                 & a m p ; a m p ; l t ; S c B & a m p ; a m p ; g t ; 0 & a m p ; a m p ; l t ; / S c B & a m p ; a m p ; g t ;  
             & a m p ; a m p ; l t ; / S e l e c t e d S e r i e s C o l o r & a m p ; a m p ; g t ;  
             & a m p ; a m p ; l t ; I s D a s h & a m p ; a m p ; g t ; f a l s e & a m p ; a m p ; l t ; / I s D a s h & a m p ; a m p ; g t ;  
             & a m p ; a m p ; l t ; D a s h T y p e   x s i : n i l = & a m p ; q u o t ; t r u e & a m p ; q u o t ;   / & a m p ; a m p ; g t ;  
             & a m p ; a m p ; l t ; S e l e c t e d L i n e W e i g h t & a m p ; a m p ; g t ; 2 . 7 6 1 4 6 7 8 8 9 9 0 8 2 5 7 & a m p ; a m p ; l t ; / S e l e c t e d L i n e W e i g h t & a m p ; a m p ; g t ;  
         & a m p ; a m p ; l t ; / S e r i e s P r o p e r t i e s & a m p ; a m p ; g t ;  
     & a m p ; a m p ; l t ; / S e r i e s P r o p e r t i e s L i s t & a m p ; a m p ; g t ;  
     & a m p ; a m p ; l t ; Y A x i s I s I n v e r t e d & a m p ; a m p ; g t ; f a l s e & a m p ; a m p ; l t ; / Y A x i s I s I n v e r t e d & a m p ; a m p ; g t ;  
     & a m p ; a m p ; l t ; X A x i s I n t e r v a l N u m b e r & a m p ; a m p ; g t ; 1 0 & a m p ; a m p ; l t ; / X A x i s I n t e r v a l N u m b e r & a m p ; a m p ; g t ;  
     & a m p ; a m p ; l t ; X A x i s A n g l e & a m p ; a m p ; g t ; 0 & a m p ; a m p ; l t ; / X A x i s A n g l e & a m p ; a m p ; g t ;  
     & a m p ; a m p ; l t ; X A x i s E x t e n t & a m p ; a m p ; g t ; 5 0 & a m p ; a m p ; l t ; / X A x i s E x t e n t & a m p ; a m p ; g t ;  
     & a m p ; a m p ; l t ; P i e L a b e l P o s i t i o n & a m p ; a m p ; g t ; O u t s i d e E n d & a m p ; a m p ; l t ; / P i e L a b e l P o s i t i o n & a m p ; a m p ; g t ;  
     & a m p ; a m p ; l t ; P i e L a b e l S i z e & a m p ; a m p ; g t ; 6 & a m p ; a m p ; l t ; / P i e L a b e l S i z e & a m p ; a m p ; g t ;  
     & a m p ; a m p ; l t ; M a r g i n R i g h t & a m p ; a m p ; g t ; 0 & a m p ; a m p ; l t ; / M a r g i n R i g h t & a m p ; a m p ; g t ;  
     & a m p ; a m p ; l t ; M a r g i n L e f t & a m p ; a m p ; g t ; 0 & a m p ; a m p ; l t ; / M a r g i n L e f t & a m p ; a m p ; g t ;  
     & a m p ; a m p ; l t ; M a r g i n T o p & a m p ; a m p ; g t ; 0 & a m p ; a m p ; l t ; / M a r g i n T o p & a m p ; a m p ; g t ;  
     & a m p ; a m p ; l t ; M a r g i n B o t t o m & a m p ; a m p ; g t ; 0 & a m p ; a m p ; l t ; / M a r g i n B o t t o m & a m p ; a m p ; g t ;  
     & a m p ; a m p ; l t ; C h a r t B a c k g r o u n d C o l o r & a m p ; a m p ; g t ;  
         & a m p ; a m p ; l t ; A & a m p ; a m p ; g t ; 0 & a m p ; a m p ; l t ; / A & a m p ; a m p ; g t ;  
         & a m p ; a m p ; l t ; R & a m p ; a m p ; g t ; 0 & a m p ; a m p ; l t ; / R & a m p ; a m p ; g t ;  
         & a m p ; a m p ; l t ; G & a m p ; a m p ; g t ; 0 & a m p ; a m p ; l t ; / G & a m p ; a m p ; g t ;  
         & a m p ; a m p ; l t ; B & a m p ; a m p ; g t ; 0 & a m p ; a m p ; l t ; / B & a m p ; a m p ; g t ;  
         & a m p ; a m p ; l t ; S c A & a m p ; a m p ; g t ; 0 & a m p ; a m p ; l t ; / S c A & a m p ; a m p ; g t ;  
         & a m p ; a m p ; l t ; S c R & a m p ; a m p ; g t ; 0 & a m p ; a m p ; l t ; / S c R & a m p ; a m p ; g t ;  
         & a m p ; a m p ; l t ; S c G & a m p ; a m p ; g t ; 0 & a m p ; a m p ; l t ; / S c G & a m p ; a m p ; g t ;  
         & a m p ; a m p ; l t ; S c B & a m p ; a m p ; g t ; 0 & a m p ; a m p ; l t ; / S c B & a m p ; a m p ; g t ;  
     & a m p ; a m p ; l t ; / C h a r t B a c k g r o u n d C o l o r & a m p ; a m p ; g t ;  
 & a m p ; a m p ; l t ; / C h a r t P r o p e r t i e s & a m p ; a m p ; g t ; & a m p ; l t ; / V a l u e & a m p ; g t ;  
     & a m p ; l t ; / M y K e y V a l u e P a i r & a m p ; g t ;  
     & a m p ; l t ; M y K e y V a l u e P a i r & a m p ; g t ;  
         & a m p ; l t ; K e y & a m p ; g t ; B   T o t a l & a m p ; l t ; / K e y & a m p ; g t ;  
         & a m p ; l t ; V a l u e & a m p ; g t ; & a m p ; a m p ; l t ; ? x m l   v e r s i o n = & a m p ; q u o t ; 1 . 0 & a m p ; q u o t ;   e n c o d i n g = & a m p ; q u o t ; u t f - 1 6 & a m p ; q u o t ; ? & a m p ; a m p ; g t ;  
 & a m p ; a m p ; l t ; C h a r t P r o p e r t i e s   x m l n s : x s d = & a m p ; q u o t ; h t t p : / / w w w . w 3 . o r g / 2 0 0 1 / X M L S c h e m a & a m p ; q u o t ;   x m l n s : x s i = & a m p ; q u o t ; h t t p : / / w w w . w 3 . o r g / 2 0 0 1 / X M L S c h e m a - i n s t a n c e & a m p ; q u o t ; & a m p ; a m p ; g t ;  
     & a m p ; a m p ; l t ; C h a r t N a m e & a m p ; a m p ; g t ; B   T o t a l & a m p ; a m p ; l t ; / C h a r t N a m e & a m p ; a m p ; g t ;  
     & a m p ; a m p ; l t ; S e l e c t e d C h a r t T y p e & a m p ; a m p ; g t ; D a t a & a m p ; a m p ; l t ; / S e l e c t e d C h a r t T y p e & a m p ; a m p ; g t ;  
     & a m p ; a m p ; l t ; G r i d D a t a N a m e & a m p ; a m p ; g t ; T A B L E _ C o r r e c t e d S u r v e y & a m p ; a m p ; l t ; / G r i d D a t a N a m e & a m p ; a m p ; g t ;  
     & a m p ; a m p ; l t ; X A x i s T e x t & a m p ; a m p ; g t ; B t L i m i t & a m p ; a m p ; l t ; / X A x i s T e x t & a m p ; a m p ; g t ;  
     & a m p ; a m p ; l t ; S h o w L e g e n d O p t i o n & a m p ; a m p ; g t ; t r u e & a m p ; a m p ; l t ; / S h o w L e g e n d O p t i o n & a m p ; a m p ; g t ;  
     & a m p ; a m p ; l t ; L e g e n d V e r t i c a l A l i g n m e n t & a m p ; a m p ; g t ; T o p & a m p ; a m p ; l t ; / L e g e n d V e r t i c a l A l i g n m e n t & a m p ; a m p ; g t ;  
     & a m p ; a m p ; l t ; L e g e n d H o r i z o n t a l A l i g n m e n t & a m p ; a m p ; g t ; R i g h t & a m p ; a m p ; l t ; / L e g e n d H o r i z o n t a l A l i g n m e n t & a m p ; a m p ; g t ;  
     & a m p ; a m p ; l t ; S e r i e s P r o p e r t i e s L i s t & a m p ; a m p ; g t ;  
         & a m p ; a m p ; l t ; S e r i e s P r o p e r t i e s & a m p ; a m p ; g t ;  
             & a m p ; a m p ; l t ; T i t l e & a m p ; a m p ; g t ; B   T o t a l & a m p ; a m p ; l t ; / T i t l e & a m p ; a m p ; g t ;  
             & a m p ; a m p ; l t ; V a l u e M e m b e r P a t h & a m p ; a m p ; g t ; D e p t h & a m p ; a m p ; l t ; / V a l u e M e m b e r P a t h & a m p ; a m p ; g t ;  
             & a m p ; a m p ; l t ; S e r i e s N a m e & a m p ; a m p ; g t ; S N 6 e c 6 a 9 3 8 0 & a m p ; a m p ; l t ; / S e r i e s N a m e & a m p ; a m p ; g t ;  
             & a m p ; a m p ; l t ; S e l e c t e d S e r i e s T y p e & a m p ; a m p ; g t ; L i n e P y r a m i d & a m p ; a m p ; l t ; / S e l e c t e d S e r i e s T y p e & a m p ; a m p ; g t ;  
             & a m p ; a m p ; l t ; S e l e c t e d S e r i e s C o l o r & a m p ; a m p ; g t ;  
                 & a m p ; a m p ; l t ; A & a m p ; a m p ; g t ; 2 5 5 & a m p ; a m p ; l t ; / A & a m p ; a m p ; g t ;  
                 & a m p ; a m p ; l t ; R & a m p ; a m p ; g t ; 0 & a m p ; a m p ; l t ; / R & a m p ; a m p ; g t ;  
                 & a m p ; a m p ; l t ; G & a m p ; a m p ; g t ; 2 5 5 & a m p ; a m p ; l t ; / G & a m p ; a m p ; g t ;  
                 & a m p ; a m p ; l t ; B & a m p ; a m p ; g t ; 1 2 7 & a m p ; a m p ; l t ; / B & a m p ; a m p ; g t ;  
                 & a m p ; a m p ; l t ; S c A & a m p ; a m p ; g t ; 1 & a m p ; a m p ; l t ; / S c A & a m p ; a m p ; g t ;  
                 & a m p ; a m p ; l t ; S c R & a m p ; a m p ; g t ; 0 & a m p ; a m p ; l t ; / S c R & a m p ; a m p ; g t ;  
                 & a m p ; a m p ; l t ; S c G & a m p ; a m p ; g t ; 1 & a m p ; a m p ; l t ; / S c G & a m p ; a m p ; g t ;  
                 & a m p ; a m p ; l t ; S c B & a m p ; a m p ; g t ; 0 . 2 1 2 2 3 0 7 5 7 & a m p ; a m p ; l t ; / S c B & a m p ; a m p ; g t ;  
             & a m p ; a m p ; l t ; / S e l e c t e d S e r i e s C o l o r & a m p ; a m p ; g t ;  
             & a m p ; a m p ; l t ; I s D a s h & a m p ; a m p ; g t ; f a l s e & a m p ; a m p ; l t ; / I s D a s h & a m p ; a m p ; g t ;  
             & a m p ; a m p ; l t ; D a s h T y p e   x s i : n i l = & a m p ; q u o t ; t r u e & a m p ; q u o t ;   / & a m p ; a m p ; g t ;  
             & a m p ; a m p ; l t ; S e l e c t e d L i n e W e i g h t & a m p ; a m p ; g t ; 4 . 6 6 9 7 2 4 7 7 0 6 4 2 2 0 1 2 & a m p ; a m p ; l t ; / S e l e c t e d L i n e W e i g h t & a m p ; a m p ; g t ;  
         & a m p ; a m p ; l t ; / S e r i e s P r o p e r t i e s & a m p ; a m p ; g t ;  
     & a m p ; a m p ; l t ; / S e r i e s P r o p e r t i e s L i s t & a m p ; a m p ; g t ;  
     & a m p ; a m p ; l t ; Y A x i s I s I n v e r t e d & a m p ; a m p ; g t ; f a l s e & a m p ; a m p ; l t ; / Y A x i s I s I n v e r t e d & a m p ; a m p ; g t ;  
     & a m p ; a m p ; l t ; X A x i s I n t e r v a l N u m b e r & a m p ; a m p ; g t ; 5 & a m p ; a m p ; l t ; / X A x i s I n t e r v a l N u m b e r & a m p ; a m p ; g t ;  
     & a m p ; a m p ; l t ; X A x i s A n g l e & a m p ; a m p ; g t ; 0 & a m p ; a m p ; l t ; / X A x i s A n g l e & a m p ; a m p ; g t ;  
     & a m p ; a m p ; l t ; X A x i s E x t e n t & a m p ; a m p ; g t ; 5 0 & a m p ; a m p ; l t ; / X A x i s E x t e n t & a m p ; a m p ; g t ;  
     & a m p ; a m p ; l t ; P i e L a b e l P o s i t i o n & a m p ; a m p ; g t ; O u t s i d e E n d & a m p ; a m p ; l t ; / P i e L a b e l P o s i t i o n & a m p ; a m p ; g t ;  
     & a m p ; a m p ; l t ; P i e L a b e l S i z e & a m p ; a m p ; g t ; 6 & a m p ; a m p ; l t ; / P i e L a b e l S i z e & a m p ; a m p ; g t ;  
     & a m p ; a m p ; l t ; M a r g i n R i g h t & a m p ; a m p ; g t ; 0 & a m p ; a m p ; l t ; / M a r g i n R i g h t & a m p ; a m p ; g t ;  
     & a m p ; a m p ; l t ; M a r g i n L e f t & a m p ; a m p ; g t ; 0 & a m p ; a m p ; l t ; / M a r g i n L e f t & a m p ; a m p ; g t ;  
     & a m p ; a m p ; l t ; M a r g i n T o p & a m p ; a m p ; g t ; 0 & a m p ; a m p ; l t ; / M a r g i n T o p & a m p ; a m p ; g t ;  
     & a m p ; a m p ; l t ; M a r g i n B o t t o m & a m p ; a m p ; g t ; 0 & a m p ; a m p ; l t ; / M a r g i n B o t t o m & a m p ; a m p ; g t ;  
     & a m p ; a m p ; l t ; C h a r t B a c k g r o u n d C o l o r & a m p ; a m p ; g t ;  
         & a m p ; a m p ; l t ; A & a m p ; a m p ; g t ; 0 & a m p ; a m p ; l t ; / A & a m p ; a m p ; g t ;  
         & a m p ; a m p ; l t ; R & a m p ; a m p ; g t ; 0 & a m p ; a m p ; l t ; / R & a m p ; a m p ; g t ;  
         & a m p ; a m p ; l t ; G & a m p ; a m p ; g t ; 0 & a m p ; a m p ; l t ; / G & a m p ; a m p ; g t ;  
         & a m p ; a m p ; l t ; B & a m p ; a m p ; g t ; 0 & a m p ; a m p ; l t ; / B & a m p ; a m p ; g t ;  
         & a m p ; a m p ; l t ; S c A & a m p ; a m p ; g t ; 0 & a m p ; a m p ; l t ; / S c A & a m p ; a m p ; g t ;  
         & a m p ; a m p ; l t ; S c R & a m p ; a m p ; g t ; 0 & a m p ; a m p ; l t ; / S c R & a m p ; a m p ; g t ;  
         & a m p ; a m p ; l t ; S c G & a m p ; a m p ; g t ; 0 & a m p ; a m p ; l t ; / S c G & a m p ; a m p ; g t ;  
         & a m p ; a m p ; l t ; S c B & a m p ; a m p ; g t ; 0 & a m p ; a m p ; l t ; / S c B & a m p ; a m p ; g t ;  
     & a m p ; a m p ; l t ; / C h a r t B a c k g r o u n d C o l o r & a m p ; a m p ; g t ;  
 & a m p ; a m p ; l t ; / C h a r t P r o p e r t i e s & a m p ; a m p ; g t ; & a m p ; l t ; / V a l u e & a m p ; g t ;  
     & a m p ; l t ; / M y K e y V a l u e P a i r & a m p ; g t ;  
     & a m p ; l t ; M y K e y V a l u e P a i r & a m p ; g t ;  
         & a m p ; l t ; K e y & a m p ; g t ; D i p & a m p ; l t ; / K e y & a m p ; g t ;  
         & a m p ; l t ; V a l u e & a m p ; g t ; & a m p ; a m p ; l t ; ? x m l   v e r s i o n = & a m p ; q u o t ; 1 . 0 & a m p ; q u o t ;   e n c o d i n g = & a m p ; q u o t ; u t f - 1 6 & a m p ; q u o t ; ? & a m p ; a m p ; g t ;  
 & a m p ; a m p ; l t ; C h a r t P r o p e r t i e s   x m l n s : x s d = & a m p ; q u o t ; h t t p : / / w w w . w 3 . o r g / 2 0 0 1 / X M L S c h e m a & a m p ; q u o t ;   x m l n s : x s i = & a m p ; q u o t ; h t t p : / / w w w . w 3 . o r g / 2 0 0 1 / X M L S c h e m a - i n s t a n c e & a m p ; q u o t ; & a m p ; a m p ; g t ;  
     & a m p ; a m p ; l t ; C h a r t N a m e & a m p ; a m p ; g t ; D i p & a m p ; a m p ; l t ; / C h a r t N a m e & a m p ; a m p ; g t ;  
     & a m p ; a m p ; l t ; S e l e c t e d C h a r t T y p e & a m p ; a m p ; g t ; D a t a & a m p ; a m p ; l t ; / S e l e c t e d C h a r t T y p e & a m p ; a m p ; g t ;  
     & a m p ; a m p ; l t ; G r i d D a t a N a m e & a m p ; a m p ; g t ; T A B L E _ C o r r e c t e d S u r v e y & a m p ; a m p ; l t ; / G r i d D a t a N a m e & a m p ; a m p ; g t ;  
     & a m p ; a m p ; l t ; X A x i s T e x t & a m p ; a m p ; g t ; D i p L i m i t & a m p ; a m p ; l t ; / X A x i s T e x t & a m p ; a m p ; g t ;  
     & a m p ; a m p ; l t ; S h o w L e g e n d O p t i o n & a m p ; a m p ; g t ; t r u e & a m p ; a m p ; l t ; / S h o w L e g e n d O p t i o n & a m p ; a m p ; g t ;  
     & a m p ; a m p ; l t ; L e g e n d V e r t i c a l A l i g n m e n t & a m p ; a m p ; g t ; T o p & a m p ; a m p ; l t ; / L e g e n d V e r t i c a l A l i g n m e n t & a m p ; a m p ; g t ;  
     & a m p ; a m p ; l t ; L e g e n d H o r i z o n t a l A l i g n m e n t & a m p ; a m p ; g t ; R i g h t & a m p ; a m p ; l t ; / L e g e n d H o r i z o n t a l A l i g n m e n t & a m p ; a m p ; g t ;  
     & a m p ; a m p ; l t ; S e r i e s P r o p e r t i e s L i s t & a m p ; a m p ; g t ;  
         & a m p ; a m p ; l t ; S e r i e s P r o p e r t i e s & a m p ; a m p ; g t ;  
             & a m p ; a m p ; l t ; T i t l e & a m p ; a m p ; g t ; D i p & a m p ; a m p ; l t ; / T i t l e & a m p ; a m p ; g t ;  
             & a m p ; a m p ; l t ; V a l u e M e m b e r P a t h & a m p ; a m p ; g t ; D e p t h & a m p ; a m p ; l t ; / V a l u e M e m b e r P a t h & a m p ; a m p ; g t ;  
             & a m p ; a m p ; l t ; S e r i e s N a m e & a m p ; a m p ; g t ; S N b 3 5 d 5 a 8 3 2 & a m p ; a m p ; l t ; / S e r i e s N a m e & a m p ; a m p ; g t ;  
             & a m p ; a m p ; l t ; S e l e c t e d S e r i e s T y p e & a m p ; a m p ; g t ; S i m p l e L i n e & a m p ; a m p ; l t ; / S e l e c t e d S e r i e s T y p e & a m p ; a m p ; g t ;  
             & a m p ; a m p ; l t ; S e l e c t e d S e r i e s C o l o r & a m p ; a m p ; g t ;  
                 & a m p ; a m p ; l t ; A & a m p ; a m p ; g t ; 2 5 5 & a m p ; a m p ; l t ; / A & a m p ; a m p ; g t ;  
                 & a m p ; a m p ; l t ; R & a m p ; a m p ; g t ; 2 5 5 & a m p ; a m p ; l t ; / R & a m p ; a m p ; g t ;  
                 & a m p ; a m p ; l t ; G & a m p ; a m p ; g t ; 1 6 5 & a m p ; a m p ; l t ; / G & a m p ; a m p ; g t ;  
                 & a m p ; a m p ; l t ; B & a m p ; a m p ; g t ; 0 & a m p ; a m p ; l t ; / B & a m p ; a m p ; g t ;  
                 & a m p ; a m p ; l t ; S c A & a m p ; a m p ; g t ; 1 & a m p ; a m p ; l t ; / S c A & a m p ; a m p ; g t ;  
                 & a m p ; a m p ; l t ; S c R & a m p ; a m p ; g t ; 1 & a m p ; a m p ; l t ; / S c R & a m p ; a m p ; g t ;  
                 & a m p ; a m p ; l t ; S c G & a m p ; a m p ; g t ; 0 . 3 7 6 2 6 2 1 5 8 & a m p ; a m p ; l t ; / S c G & a m p ; a m p ; g t ;  
                 & a m p ; a m p ; l t ; S c B & a m p ; a m p ; g t ; 0 & a m p ; a m p ; l t ; / S c B & a m p ; a m p ; g t ;  
             & a m p ; a m p ; l t ; / S e l e c t e d S e r i e s C o l o r & a m p ; a m p ; g t ;  
             & a m p ; a m p ; l t ; I s D a s h & a m p ; a m p ; g t ; t r u e & a m p ; a m p ; l t ; / I s D a s h & a m p ; a m p ; g t ;  
             & a m p ; a m p ; l t ; D a s h T y p e & a m p ; a m p ; g t ; 3 & a m p ; a m p ; l t ; / D a s h T y p e & a m p ; a m p ; g t ;  
             & a m p ; a m p ; l t ; S e l e c t e d L i n e W e i g h t & a m p ; a m p ; g t ; 3 . 4 6 7 8 8 9 9 0 8 2 5 6 8 8 1 3 & a m p ; a m p ; l t ; / S e l e c t e d L i n e W e i g h t & a m p ; a m p ; g t ;  
         & a m p ; a m p ; l t ; / S e r i e s P r o p e r t i e s & a m p ; a m p ; g t ;  
         & a m p ; a m p ; l t ; S e r i e s P r o p e r t i e s & a m p ; a m p ; g t ;  
             & a m p ; a m p ; l t ; T i t l e & a m p ; a m p ; g t ; N e w   S e r i e s _ 1 & a m p ; a m p ; l t ; / T i t l e & a m p ; a m p ; g t ;  
             & a m p ; a m p ; l t ; V a l u e M e m b e r P a t h & a m p ; a m p ; g t ; B x & a m p ; a m p ; l t ; / V a l u e M e m b e r P a t h & a m p ; a m p ; g t ;  
             & a m p ; a m p ; l t ; S e r i e s N a m e & a m p ; a m p ; g t ; S N c 5 4 9 3 a e 9 5 & a m p ; a m p ; l t ; / S e r i e s N a m e & a m p ; a m p ; g t ;  
             & a m p ; a m p ; l t ; S e l e c t e d S e r i e s T y p e & a m p ; a m p ; g t ; S i m p l e L i n e & a m p ; a m p ; l t ; / S e l e c t e d S e r i e s T y p e & a m p ; a m p ; g t ;  
             & a m p ; a m p ; l t ; S e l e c t e d S e r i e s C o l o r & a m p ; a m p ; g t ;  
                 & a m p ; a m p ; l t ; A & a m p ; a m p ; g t ; 2 5 5 & a m p ; a m p ; l t ; / A & a m p ; a m p ; g t ;  
                 & a m p ; a m p ; l t ; R & a m p ; a m p ; g t ; 6 5 & a m p ; a m p ; l t ; / R & a m p ; a m p ; g t ;  
                 & a m p ; a m p ; l t ; G & a m p ; a m p ; g t ; 1 0 5 & a m p ; a m p ; l t ; / G & a m p ; a m p ; g t ;  
                 & a m p ; a m p ; l t ; B & a m p ; a m p ; g t ; 2 2 5 & a m p ; a m p ; l t ; / B & a m p ; a m p ; g t ;  
                 & a m p ; a m p ; l t ; S c A & a m p ; a m p ; g t ; 1 & a m p ; a m p ; l t ; / S c A & a m p ; a m p ; g t ;  
                 & a m p ; a m p ; l t ; S c R & a m p ; a m p ; g t ; 0 . 0 5 2 8 6 0 6 5 & a m p ; a m p ; l t ; / S c R & a m p ; a m p ; g t ;  
                 & a m p ; a m p ; l t ; S c G & a m p ; a m p ; g t ; 0 . 1 4 1 2 6 3 2 9 1 & a m p ; a m p ; l t ; / S c G & a m p ; a m p ; g t ;  
                 & a m p ; a m p ; l t ; S c B & a m p ; a m p ; g t ; 0 . 7 5 2 9 4 2 2 & a m p ; a m p ; l t ; / S c B & a m p ; a m p ; g t ;  
             & a m p ; a m p ; l t ; / S e l e c t e d S e r i e s C o l o r & a m p ; a m p ; g t ;  
             & a m p ; a m p ; l t ; I s D a s h & a m p ; a m p ; g t ; f a l s e & a m p ; a m p ; l t ; / I s D a s h & a m p ; a m p ; g t ;  
             & a m p ; a m p ; l t ; D a s h T y p e   x s i : n i l = & a m p ; q u o t ; t r u e & a m p ; q u o t ;   / & a m p ; a m p ; g t ;  
             & a m p ; a m p ; l t ; S e l e c t e d L i n e W e i g h t & a m p ; a m p ; g t ; 2 . 5 0 4 5 8 7 1 5 5 9 6 3 3 0 3 5 & a m p ; a m p ; l t ; / S e l e c t e d L i n e W e i g h t & a m p ; a m p ; g t ;  
         & a m p ; a m p ; l t ; / S e r i e s P r o p e r t i e s & a m p ; a m p ; g t ;  
     & a m p ; a m p ; l t ; / S e r i e s P r o p e r t i e s L i s t & a m p ; a m p ; g t ;  
     & a m p ; a m p ; l t ; Y A x i s I s I n v e r t e d & a m p ; a m p ; g t ; f a l s e & a m p ; a m p ; l t ; / Y A x i s I s I n v e r t e d & a m p ; a m p ; g t ;  
     & a m p ; a m p ; l t ; X A x i s I n t e r v a l N u m b e r & a m p ; a m p ; g t ; 1 & a m p ; a m p ; l t ; / X A x i s I n t e r v a l N u m b e r & a m p ; a m p ; g t ;  
     & a m p ; a m p ; l t ; X A x i s A n g l e & a m p ; a m p ; g t ; 4 5 & a m p ; a m p ; l t ; / X A x i s A n g l e & a m p ; a m p ; g t ;  
     & a m p ; a m p ; l t ; X A x i s E x t e n t & a m p ; a m p ; g t ; 5 0 & a m p ; a m p ; l t ; / X A x i s E x t e n t & a m p ; a m p ; g t ;  
     & a m p ; a m p ; l t ; P i e L a b e l P o s i t i o n & a m p ; a m p ; g t ; O u t s i d e E n d & a m p ; a m p ; l t ; / P i e L a b e l P o s i t i o n & a m p ; a m p ; g t ;  
     & a m p ; a m p ; l t ; P i e L a b e l S i z e & a m p ; a m p ; g t ; 6 & a m p ; a m p ; l t ; / P i e L a b e l S i z e & a m p ; a m p ; g t ;  
     & a m p ; a m p ; l t ; M a r g i n R i g h t & a m p ; a m p ; g t ; 0 & a m p ; a m p ; l t ; / M a r g i n R i g h t & a m p ; a m p ; g t ;  
     & a m p ; a m p ; l t ; M a r g i n L e f t & a m p ; a m p ; g t ; 0 & a m p ; a m p ; l t ; / M a r g i n L e f t & a m p ; a m p ; g t ;  
     & a m p ; a m p ; l t ; M a r g i n T o p & a m p ; a m p ; g t ; 0 & a m p ; a m p ; l t ; / M a r g i n T o p & a m p ; a m p ; g t ;  
     & a m p ; a m p ; l t ; M a r g i n B o t t o m & a m p ; a m p ; g t ; 0 & a m p ; a m p ; l t ; / M a r g i n B o t t o m & a m p ; a m p ; g t ;  
     & a m p ; a m p ; l t ; C h a r t B a c k g r o u n d C o l o r & a m p ; a m p ; g t ;  
         & a m p ; a m p ; l t ; A & a m p ; a m p ; g t ; 0 & a m p ; a m p ; l t ; / A & a m p ; a m p ; g t ;  
         & a m p ; a m p ; l t ; R & a m p ; a m p ; g t ; 0 & a m p ; a m p ; l t ; / R & a m p ; a m p ; g t ;  
         & a m p ; a m p ; l t ; G & a m p ; a m p ; g t ; 0 & a m p ; a m p ; l t ; / G & a m p ; a m p ; g t ;  
         & a m p ; a m p ; l t ; B & a m p ; a m p ; g t ; 0 & a m p ; a m p ; l t ; / B & a m p ; a m p ; g t ;  
         & a m p ; a m p ; l t ; S c A & a m p ; a m p ; g t ; 0 & a m p ; a m p ; l t ; / S c A & a m p ; a m p ; g t ;  
         & a m p ; a m p ; l t ; S c R & a m p ; a m p ; g t ; 0 & a m p ; a m p ; l t ; / S c R & a m p ; a m p ; g t ;  
         & a m p ; a m p ; l t ; S c G & a m p ; a m p ; g t ; 0 & a m p ; a m p ; l t ; / S c G & a m p ; a m p ; g t ;  
         & a m p ; a m p ; l t ; S c B & a m p ; a m p ; g t ; 0 & a m p ; a m p ; l t ; / S c B & a m p ; a m p ; g t ;  
     & a m p ; a m p ; l t ; / C h a r t B a c k g r o u n d C o l o r & a m p ; a m p ; g t ;  
 & a m p ; a m p ; l t ; / C h a r t P r o p e r t i e s & a m p ; a m p ; g t ; & a m p ; l t ; / V a l u e & a m p ; g t ;  
     & a m p ; l t ; / M y K e y V a l u e P a i r & a m p ; g t ;  
 & a m p ; l t ; / A r r a y O f M y K e y V a l u e P a i r & a m p ; g t ; & l t ; / C h a r t s & g t ;  
 & l t ; / R e p o r t D o c & g t ;  
 < / V a l u e >  
 < / R e p o r t D o c P r o p e r t y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C14B7-E332-4CD6-92F7-644547BBF115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F7B05B66-C8EB-4C50-97EB-1B70DD4ABC5B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0BF39C2-771A-4071-96D7-9D36CC57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Template.dotx</Template>
  <TotalTime>251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Guru M (MFG &amp; Tech)</dc:creator>
  <cp:keywords/>
  <cp:lastModifiedBy>Jitendra Pratap Singh (ENU)</cp:lastModifiedBy>
  <cp:revision>59</cp:revision>
  <dcterms:created xsi:type="dcterms:W3CDTF">2017-07-21T04:25:00Z</dcterms:created>
  <dcterms:modified xsi:type="dcterms:W3CDTF">2017-07-26T11:54:00Z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Hal.Core.ReportDoc.AddIn.vsto|f3e8d266-bb64-45db-8d58-0b8c75d3a701|vstolocal</vt:lpwstr>
  </property>
  <property fmtid="{D5CDD505-2E9C-101B-9397-08002B2CF9AE}" pid="3" name="_AssemblyName">
    <vt:lpwstr>4E3C66D5-58D4-491E-A7D4-64AF99AF6E8B</vt:lpwstr>
  </property>
  <property fmtid="{D5CDD505-2E9C-101B-9397-08002B2CF9AE}" pid="4" name="Solution ID">
    <vt:lpwstr>{15727DE6-F92D-4E46-ACB4-0E2C58B31A18}</vt:lpwstr>
  </property>
</Properties>
</file>